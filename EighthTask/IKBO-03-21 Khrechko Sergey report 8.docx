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354919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354919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716B50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354919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354919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354919" w:rsidRPr="00674892" w:rsidRDefault="0035491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354919" w:rsidRPr="00674892" w:rsidRDefault="00354919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354919" w:rsidRPr="00674892" w:rsidRDefault="00354919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354919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354919" w:rsidRPr="00674892" w:rsidRDefault="00354919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54919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354919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354919" w:rsidRPr="00674892" w:rsidRDefault="00354919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54919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354919" w:rsidRPr="00674892" w:rsidRDefault="00354919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354919" w:rsidRPr="00674892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54919" w:rsidRPr="00674892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54919" w:rsidRPr="00674892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354919" w:rsidRPr="006C17EE" w:rsidTr="007562FA">
        <w:tc>
          <w:tcPr>
            <w:tcW w:w="5000" w:type="pct"/>
            <w:gridSpan w:val="2"/>
          </w:tcPr>
          <w:p w:rsidR="00354919" w:rsidRPr="00BB22CC" w:rsidRDefault="00354919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</w:tr>
      <w:tr w:rsidR="00354919" w:rsidRPr="006C17EE" w:rsidTr="007562FA">
        <w:tc>
          <w:tcPr>
            <w:tcW w:w="5000" w:type="pct"/>
            <w:gridSpan w:val="2"/>
          </w:tcPr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354919" w:rsidRPr="006C17EE" w:rsidTr="007562FA">
        <w:tc>
          <w:tcPr>
            <w:tcW w:w="5000" w:type="pct"/>
            <w:gridSpan w:val="2"/>
          </w:tcPr>
          <w:p w:rsidR="00354919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54919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354919" w:rsidRPr="00BB22CC" w:rsidRDefault="00354919" w:rsidP="00BB22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BB22CC">
              <w:rPr>
                <w:sz w:val="28"/>
                <w:szCs w:val="28"/>
              </w:rPr>
              <w:t>Алгоритмические стратегии или методы разработки алгоритмов. Перебор и</w:t>
            </w:r>
          </w:p>
          <w:p w:rsidR="00354919" w:rsidRPr="00674892" w:rsidRDefault="00354919" w:rsidP="00BB22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BB22CC">
              <w:rPr>
                <w:sz w:val="28"/>
                <w:szCs w:val="28"/>
              </w:rPr>
              <w:t>методы его сокращения.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354919" w:rsidRPr="006C17EE" w:rsidTr="007562FA">
        <w:tc>
          <w:tcPr>
            <w:tcW w:w="5000" w:type="pct"/>
            <w:gridSpan w:val="2"/>
          </w:tcPr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354919" w:rsidRPr="006C17EE" w:rsidTr="007562FA">
        <w:tc>
          <w:tcPr>
            <w:tcW w:w="3229" w:type="pct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54919" w:rsidRPr="00FE776D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03-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Хречко С.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</w:tr>
      <w:tr w:rsidR="00354919" w:rsidRPr="006C17EE" w:rsidTr="007562FA">
        <w:tc>
          <w:tcPr>
            <w:tcW w:w="3229" w:type="pct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354919" w:rsidRPr="00674892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354919" w:rsidRPr="00744A78" w:rsidRDefault="0035491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354919" w:rsidRPr="00674892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354919" w:rsidRPr="006C17EE" w:rsidTr="007562FA">
        <w:tc>
          <w:tcPr>
            <w:tcW w:w="3510" w:type="dxa"/>
            <w:vAlign w:val="center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354919" w:rsidRPr="006C17EE" w:rsidTr="007562FA">
        <w:tc>
          <w:tcPr>
            <w:tcW w:w="3510" w:type="dxa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4919" w:rsidRPr="006C17EE" w:rsidTr="007562FA">
        <w:tc>
          <w:tcPr>
            <w:tcW w:w="3510" w:type="dxa"/>
            <w:vAlign w:val="center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354919" w:rsidRPr="00674892" w:rsidRDefault="0035491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354919" w:rsidRPr="00674892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54919" w:rsidRPr="00674892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54919" w:rsidRPr="00F85D38" w:rsidRDefault="0035491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354919" w:rsidRPr="00490130" w:rsidRDefault="00354919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354919" w:rsidRPr="00BB22CC" w:rsidRDefault="00354919" w:rsidP="00BB22CC">
      <w:pPr>
        <w:pStyle w:val="14-15"/>
        <w:rPr>
          <w:color w:val="000000"/>
          <w:lang w:eastAsia="ar-SA"/>
        </w:rPr>
      </w:pPr>
      <w:r w:rsidRPr="00BB22CC">
        <w:rPr>
          <w:color w:val="000000"/>
        </w:rPr>
        <w:t>Получить навыки применения методов, позволяющих сократить число переборов в задачах, которые могут быть решены только методом перебора всех возможных вариантов решения.</w:t>
      </w:r>
    </w:p>
    <w:p w:rsidR="00354919" w:rsidRPr="00490130" w:rsidRDefault="00354919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354919" w:rsidRPr="00BB22CC" w:rsidRDefault="00354919" w:rsidP="00BB22CC">
      <w:pPr>
        <w:pStyle w:val="14-15"/>
        <w:rPr>
          <w:color w:val="000000"/>
        </w:rPr>
      </w:pPr>
      <w:r w:rsidRPr="00BB22CC">
        <w:rPr>
          <w:color w:val="000000"/>
        </w:rPr>
        <w:t>1. Разработать алгоритм решения задачи с применением метода, указанного в варианте и реализовать программу.</w:t>
      </w:r>
    </w:p>
    <w:p w:rsidR="00354919" w:rsidRPr="00BB22CC" w:rsidRDefault="00354919" w:rsidP="00BB22CC">
      <w:pPr>
        <w:pStyle w:val="14-15"/>
        <w:ind w:firstLine="708"/>
        <w:rPr>
          <w:color w:val="000000"/>
        </w:rPr>
      </w:pPr>
      <w:r w:rsidRPr="00BB22CC">
        <w:rPr>
          <w:color w:val="000000"/>
        </w:rPr>
        <w:t>a. Оценить количество переборов при решении задачи стратегией «в лоб» - грубой силы.</w:t>
      </w:r>
    </w:p>
    <w:p w:rsidR="00354919" w:rsidRPr="00BB22CC" w:rsidRDefault="00354919" w:rsidP="00BB22CC">
      <w:pPr>
        <w:pStyle w:val="14-15"/>
        <w:ind w:firstLine="708"/>
        <w:rPr>
          <w:color w:val="000000"/>
        </w:rPr>
      </w:pPr>
      <w:r w:rsidRPr="00BB22CC">
        <w:rPr>
          <w:color w:val="000000"/>
        </w:rPr>
        <w:t>b. Привести анализ снижения числа переборов при применении метода.</w:t>
      </w:r>
    </w:p>
    <w:p w:rsidR="00354919" w:rsidRPr="00BB22CC" w:rsidRDefault="00354919" w:rsidP="00BB22CC">
      <w:pPr>
        <w:pStyle w:val="14-15"/>
        <w:rPr>
          <w:color w:val="000000"/>
          <w:lang w:eastAsia="ar-SA"/>
        </w:rPr>
      </w:pPr>
      <w:r w:rsidRPr="00BB22CC">
        <w:rPr>
          <w:color w:val="000000"/>
        </w:rPr>
        <w:t>2. 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354919" w:rsidRPr="002B249F" w:rsidRDefault="00354919" w:rsidP="00D3683C">
      <w:pPr>
        <w:pStyle w:val="14-15"/>
        <w:spacing w:before="100" w:beforeAutospacing="1" w:after="0" w:afterAutospacing="0"/>
      </w:pPr>
      <w:r w:rsidRPr="002B249F">
        <w:t>Вариант №</w:t>
      </w:r>
      <w:r>
        <w:rPr>
          <w:lang w:val="en-US"/>
        </w:rPr>
        <w:t>2</w:t>
      </w:r>
      <w:r w:rsidRPr="002B249F">
        <w:rPr>
          <w:lang w:val="en-US"/>
        </w:rPr>
        <w:t>9</w:t>
      </w:r>
      <w:r w:rsidRPr="002B249F">
        <w:t>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588"/>
        <w:gridCol w:w="2757"/>
      </w:tblGrid>
      <w:tr w:rsidR="00354919" w:rsidRPr="006C17EE" w:rsidTr="00BB22CC">
        <w:tc>
          <w:tcPr>
            <w:tcW w:w="6588" w:type="dxa"/>
          </w:tcPr>
          <w:p w:rsidR="00354919" w:rsidRPr="002B249F" w:rsidRDefault="00354919" w:rsidP="00BB22CC">
            <w:pPr>
              <w:pStyle w:val="14-15"/>
              <w:spacing w:after="0"/>
            </w:pPr>
            <w:r>
              <w:t>Областная администрация планирует</w:t>
            </w:r>
            <w:r w:rsidRPr="00BB22CC">
              <w:t xml:space="preserve"> </w:t>
            </w:r>
            <w:r>
              <w:t>оптимизировать расходы на поддержание дорог.</w:t>
            </w:r>
            <w:r w:rsidRPr="00BB22CC">
              <w:t xml:space="preserve"> </w:t>
            </w:r>
            <w:r>
              <w:t>Между поселениями проведены дороги. Требуется</w:t>
            </w:r>
            <w:r w:rsidRPr="00BB22CC">
              <w:t xml:space="preserve"> </w:t>
            </w:r>
            <w:r>
              <w:t>избавиться от максимального количества дорог так,</w:t>
            </w:r>
            <w:r w:rsidRPr="00BB22CC">
              <w:t xml:space="preserve"> </w:t>
            </w:r>
            <w:r>
              <w:t>чтобы ни одно поселение не оказалось отрезанным</w:t>
            </w:r>
            <w:r w:rsidRPr="00BB22CC">
              <w:t xml:space="preserve"> </w:t>
            </w:r>
            <w:r>
              <w:t>от остальных.</w:t>
            </w:r>
          </w:p>
        </w:tc>
        <w:tc>
          <w:tcPr>
            <w:tcW w:w="2757" w:type="dxa"/>
          </w:tcPr>
          <w:p w:rsidR="00354919" w:rsidRPr="00BB22CC" w:rsidRDefault="00354919" w:rsidP="00B65D6F">
            <w:pPr>
              <w:pStyle w:val="14-15"/>
              <w:spacing w:after="0" w:afterAutospacing="0"/>
            </w:pPr>
            <w:r w:rsidRPr="00BB22CC">
              <w:t>Жадный алгоритм</w:t>
            </w:r>
          </w:p>
        </w:tc>
      </w:tr>
    </w:tbl>
    <w:p w:rsidR="00354919" w:rsidRPr="009262EB" w:rsidRDefault="00354919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354919" w:rsidRDefault="00354919" w:rsidP="001A718B">
      <w:pPr>
        <w:pStyle w:val="14-15"/>
        <w:rPr>
          <w:bCs/>
          <w:color w:val="202122"/>
          <w:shd w:val="clear" w:color="auto" w:fill="FFFFFF"/>
        </w:rPr>
      </w:pPr>
      <w:r w:rsidRPr="00BB22CC">
        <w:rPr>
          <w:bCs/>
          <w:color w:val="202122"/>
          <w:shd w:val="clear" w:color="auto" w:fill="FFFFFF"/>
        </w:rPr>
        <w:t>Жадный алгоритм (англ. Greedy algorithm) — алгоритм, заключающийся в принятии локально оптимальных решений на каждом этапе, допуская, что конечное решение также окажется оптимальным. Известно, что если структура задачи задается матроидом, тогда применение жадного алгоритма выдаст глобальный оптимум.</w:t>
      </w:r>
    </w:p>
    <w:p w:rsidR="00354919" w:rsidRPr="008310F4" w:rsidRDefault="00354919" w:rsidP="001A718B">
      <w:pPr>
        <w:pStyle w:val="14-15"/>
        <w:rPr>
          <w:color w:val="202122"/>
          <w:shd w:val="clear" w:color="auto" w:fill="FFFFFF"/>
        </w:rPr>
      </w:pPr>
      <w:r>
        <w:rPr>
          <w:bCs/>
          <w:color w:val="202122"/>
          <w:shd w:val="clear" w:color="auto" w:fill="FFFFFF"/>
        </w:rPr>
        <w:t xml:space="preserve">В данной задаче, жадный алгоритм будет принимать решения относительно каждой дороги: возможно, ли ее удалить, не нарушив возможность связь между городами. </w:t>
      </w:r>
    </w:p>
    <w:p w:rsidR="00354919" w:rsidRPr="000625CB" w:rsidRDefault="00354919" w:rsidP="008F0C52">
      <w:pPr>
        <w:pStyle w:val="14-15"/>
      </w:pPr>
      <w:r>
        <w:t>По заданию требовалось реализовать жадный алгоритм решающий поставленную задачу. Функция принимает на вход матрицу смежности для городов, которая понадобится для функции проверки соединены ли города, а также список ребер. Функция проходит по всем ребрам и проверяет, возможно ли удаление, без нарушения связи городов. Если удаление возможно, то удаление происходит. Проверка происходит путем временного удаления дороги и вызова функции проверки связи между городами, между которыми была удалена дорога, предполагается, что изначально все города связаны. В таком случае если удалять только дороги, удаление которых не приводят к разрыву связи, то и в результате разрывов связи не будет. Таким образом работает жадный алгоритм, решающий данную задачу.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354919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deleteRoads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0625CB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0625CB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&gt;&gt;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&amp;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const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0625CB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&gt;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sum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0625CB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+=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625CB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sum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-=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-=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0625CB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//we delete the road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-=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625CB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&gt;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(), </w:t>
            </w:r>
            <w:r w:rsidRPr="000625CB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625CB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areCitiesConnected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)){</w:t>
            </w:r>
            <w:r w:rsidRPr="000625CB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//we check if it is possible to get from city i to city j without the deleted road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sum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625CB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else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0625CB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//if it is not, we add the road back;</w:t>
            </w:r>
          </w:p>
          <w:p w:rsidR="00354919" w:rsidRPr="000625CB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0625CB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0625CB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]]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+= </w:t>
            </w:r>
            <w:r w:rsidRPr="000625CB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BB22CC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0625CB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B22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BB22CC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B22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BB22CC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B22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BB22C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BB22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BB22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sum</w:t>
            </w:r>
            <w:r w:rsidRPr="00BB22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BB22CC" w:rsidRDefault="00354919" w:rsidP="00BB22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BB22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D1206E" w:rsidRDefault="00354919" w:rsidP="00D1206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354919" w:rsidRDefault="00354919" w:rsidP="00751552">
      <w:pPr>
        <w:pStyle w:val="14-15"/>
      </w:pPr>
    </w:p>
    <w:p w:rsidR="00354919" w:rsidRPr="000625CB" w:rsidRDefault="00354919" w:rsidP="00203745">
      <w:pPr>
        <w:pStyle w:val="14-15"/>
      </w:pPr>
      <w:r>
        <w:t>Для успешной работы алгоритма требуется функция проверки связи между городами. Функция принимает на вход матрицу смежности городов, два номера города, а также массив посещенных городов. Функция проверяет присутствует ли прямая связь между городами, а также не являются ли переданные города одним и тем же городом. После чего выполняется рекурсивно для городов, которые не были посещены и имеют связь с первым переданным городом.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354919" w:rsidRPr="006C17EE" w:rsidTr="001B0B3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areCitiesConnected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const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203745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&gt;&gt;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203745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&gt;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203745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||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203745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][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203745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203745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][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203745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!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203745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areCitiesConnected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203745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)){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true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    }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203745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203745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false</w:t>
            </w: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203745" w:rsidRDefault="00354919" w:rsidP="0020374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203745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D1206E" w:rsidRDefault="00354919" w:rsidP="001B0B3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354919" w:rsidRDefault="00354919" w:rsidP="00751552">
      <w:pPr>
        <w:pStyle w:val="14-15"/>
      </w:pPr>
    </w:p>
    <w:p w:rsidR="00354919" w:rsidRPr="00D209D1" w:rsidRDefault="00354919" w:rsidP="00751552">
      <w:pPr>
        <w:pStyle w:val="14-15"/>
      </w:pPr>
      <w:r>
        <w:t xml:space="preserve">По условию задания требовалось оценить количество переборов при решении «в лоб». Таким решением будет являться перебор всех возможных вариантов удаления дорог, а затем выбор лучшего возможного из них. Количество таких вариантов можно оценить как сумму количества перестановок из </w:t>
      </w:r>
      <w:r>
        <w:rPr>
          <w:lang w:val="en-US"/>
        </w:rPr>
        <w:t>n</w:t>
      </w:r>
      <w:r w:rsidRPr="001E6F41">
        <w:t xml:space="preserve"> </w:t>
      </w:r>
      <w:r>
        <w:t xml:space="preserve">по 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n</w:t>
      </w:r>
      <w:r w:rsidRPr="001E6F41">
        <w:t xml:space="preserve"> </w:t>
      </w:r>
      <w:r>
        <w:t xml:space="preserve">это количество дорог, а </w:t>
      </w:r>
      <w:r>
        <w:rPr>
          <w:lang w:val="en-US"/>
        </w:rPr>
        <w:t>k</w:t>
      </w:r>
      <w:r>
        <w:t xml:space="preserve"> изменяется от 0 до</w:t>
      </w:r>
      <w:r w:rsidRPr="001E6F41">
        <w:t xml:space="preserve"> </w:t>
      </w:r>
      <w:r>
        <w:rPr>
          <w:lang w:val="en-US"/>
        </w:rPr>
        <w:t>n</w:t>
      </w:r>
      <w:r w:rsidRPr="001E6F41">
        <w:t xml:space="preserve"> </w:t>
      </w:r>
      <w:r>
        <w:rPr>
          <w:lang w:val="en-US"/>
        </w:rPr>
        <w:t>c</w:t>
      </w:r>
      <w:r w:rsidRPr="001E6F41">
        <w:t xml:space="preserve"> </w:t>
      </w:r>
      <w:r>
        <w:t xml:space="preserve">шагом в 1. Максимальный член такой суммы будет иметь следующий примерный вид: </w:t>
      </w:r>
      <w:r w:rsidRPr="001E6F41">
        <w:rPr>
          <w:position w:val="-30"/>
        </w:rPr>
        <w:object w:dxaOrig="1480" w:dyaOrig="680">
          <v:shape id="_x0000_i1026" type="#_x0000_t75" style="width:74.25pt;height:33.75pt" o:ole="">
            <v:imagedata r:id="rId6" o:title=""/>
          </v:shape>
          <o:OLEObject Type="Embed" ProgID="Equation.3" ShapeID="_x0000_i1026" DrawAspect="Content" ObjectID="_1733920877" r:id="rId7"/>
        </w:object>
      </w:r>
      <w:r>
        <w:t xml:space="preserve">, что можно оценить как сложность </w:t>
      </w:r>
      <w:r>
        <w:rPr>
          <w:lang w:val="en-US"/>
        </w:rPr>
        <w:t>O</w:t>
      </w:r>
      <w:r w:rsidRPr="001E6F41">
        <w:t>(</w:t>
      </w:r>
      <w:r>
        <w:rPr>
          <w:lang w:val="en-US"/>
        </w:rPr>
        <w:t>n</w:t>
      </w:r>
      <w:r w:rsidRPr="001E6F41">
        <w:t>!)</w:t>
      </w:r>
      <w:r>
        <w:t>. Также для каждого из этих вариантов, пришлось бы вызывать функцию, проверяющую корректность варианта, что не увеличило бы количество переборов, но еще увеличило бы сложность.</w:t>
      </w:r>
    </w:p>
    <w:p w:rsidR="00354919" w:rsidRPr="00D209D1" w:rsidRDefault="00354919" w:rsidP="00D209D1">
      <w:pPr>
        <w:pStyle w:val="14-15"/>
      </w:pPr>
      <w:r>
        <w:t>По условию задания требовалось привести анализ снижения числа переборов при применении</w:t>
      </w:r>
      <w:r w:rsidRPr="001E6F41">
        <w:t xml:space="preserve"> </w:t>
      </w:r>
      <w:r>
        <w:t>алгоритма. В случае применения алгоритма, мы перебираем лишь все дороги, для каждой впоследствии вызываем функцию проверки возможности удаления дороги, которая по своей сложности очень близка функции, которую пришлось бы использовать в решении «в лоб». Таким образом количество переборов будет снижено с примерно факториального, до линейного.</w:t>
      </w:r>
    </w:p>
    <w:p w:rsidR="00354919" w:rsidRPr="009B4BAF" w:rsidRDefault="00354919" w:rsidP="00AC2A00">
      <w:pPr>
        <w:pStyle w:val="14-15"/>
        <w:spacing w:before="100" w:beforeAutospacing="1"/>
        <w:rPr>
          <w:lang w:val="en-US"/>
        </w:rPr>
      </w:pPr>
      <w:r>
        <w:t>Пользовательский интерфейс программы предлагает пользователю ввести количество городов, дорог между ними и сами дороги. После чего предлагает протестировать функцию проверки связи между городами, а затем выводит ответ на поставленную задачу, а также получившуюся в результате удаления матрицу смежности городов.</w:t>
      </w:r>
    </w:p>
    <w:p w:rsidR="00354919" w:rsidRDefault="00354919" w:rsidP="00EF123B">
      <w:pPr>
        <w:pStyle w:val="14-15"/>
        <w:spacing w:after="0" w:afterAutospacing="0"/>
        <w:jc w:val="center"/>
      </w:pPr>
      <w:r w:rsidRPr="001B0B30">
        <w:rPr>
          <w:noProof/>
          <w:lang w:eastAsia="ru-RU"/>
        </w:rPr>
        <w:pict>
          <v:shape id="_x0000_i1027" type="#_x0000_t75" style="width:467.25pt;height:114.75pt">
            <v:imagedata r:id="rId8" o:title=""/>
          </v:shape>
        </w:pict>
      </w:r>
    </w:p>
    <w:p w:rsidR="00354919" w:rsidRDefault="00354919" w:rsidP="00AC2A00">
      <w:pPr>
        <w:pStyle w:val="14-15"/>
        <w:jc w:val="center"/>
      </w:pPr>
      <w:r>
        <w:t>Рисунок 1. Интерфейс программы</w:t>
      </w:r>
    </w:p>
    <w:p w:rsidR="00354919" w:rsidRDefault="00354919" w:rsidP="00AC2A00">
      <w:pPr>
        <w:pStyle w:val="14-15"/>
        <w:jc w:val="center"/>
      </w:pPr>
    </w:p>
    <w:p w:rsidR="00354919" w:rsidRDefault="00354919" w:rsidP="00AC2A00">
      <w:pPr>
        <w:pStyle w:val="14-15"/>
        <w:jc w:val="center"/>
      </w:pPr>
    </w:p>
    <w:p w:rsidR="00354919" w:rsidRPr="00804DBB" w:rsidRDefault="00354919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354919" w:rsidRPr="008C63CE" w:rsidRDefault="00354919" w:rsidP="008F0C52">
      <w:pPr>
        <w:pStyle w:val="14-15"/>
        <w:rPr>
          <w:lang w:val="en-US"/>
        </w:rPr>
      </w:pPr>
      <w:r>
        <w:t>Тестирование функции определения связанности городов. На рисунке 2 приведены результаты тестирования, в котором от одного города можно добраться до другого, пусть и не напрямую. На рисунке 3 представлен результат тестирования функции для ситуации, когда два города не связаны вообще никак.</w:t>
      </w:r>
    </w:p>
    <w:p w:rsidR="00354919" w:rsidRDefault="00354919" w:rsidP="000B128F">
      <w:pPr>
        <w:pStyle w:val="14-15"/>
        <w:spacing w:after="0" w:afterAutospacing="0"/>
        <w:jc w:val="center"/>
      </w:pPr>
      <w:r w:rsidRPr="001B0B30">
        <w:rPr>
          <w:lang w:val="en-US"/>
        </w:rPr>
        <w:pict>
          <v:shape id="_x0000_i1028" type="#_x0000_t75" style="width:462pt;height:81pt">
            <v:imagedata r:id="rId9" o:title=""/>
          </v:shape>
        </w:pict>
      </w:r>
    </w:p>
    <w:p w:rsidR="00354919" w:rsidRPr="008C63CE" w:rsidRDefault="00354919" w:rsidP="000B128F">
      <w:pPr>
        <w:pStyle w:val="14-15"/>
        <w:jc w:val="center"/>
        <w:rPr>
          <w:lang w:val="en-US"/>
        </w:rPr>
      </w:pPr>
      <w:r>
        <w:t>Рисунок 2. Тестирование связанности городов</w:t>
      </w:r>
    </w:p>
    <w:p w:rsidR="00354919" w:rsidRDefault="00354919" w:rsidP="00753CA3">
      <w:pPr>
        <w:pStyle w:val="14-15"/>
        <w:spacing w:after="0" w:afterAutospacing="0"/>
        <w:jc w:val="center"/>
      </w:pPr>
      <w:r w:rsidRPr="001B0B30">
        <w:rPr>
          <w:lang w:val="en-US"/>
        </w:rPr>
        <w:pict>
          <v:shape id="_x0000_i1029" type="#_x0000_t75" style="width:461.25pt;height:1in">
            <v:imagedata r:id="rId10" o:title=""/>
          </v:shape>
        </w:pict>
      </w:r>
    </w:p>
    <w:p w:rsidR="00354919" w:rsidRPr="000B128F" w:rsidRDefault="00354919" w:rsidP="000B128F">
      <w:pPr>
        <w:pStyle w:val="14-15"/>
        <w:jc w:val="center"/>
      </w:pPr>
      <w:r>
        <w:t>Рисунок 3. Тестирование связанности городов</w:t>
      </w:r>
    </w:p>
    <w:p w:rsidR="00354919" w:rsidRDefault="00354919" w:rsidP="00757A44">
      <w:pPr>
        <w:pStyle w:val="14-15"/>
        <w:spacing w:before="100" w:beforeAutospacing="1" w:after="0" w:afterAutospacing="0"/>
        <w:jc w:val="center"/>
        <w:rPr>
          <w:lang w:val="en-US"/>
        </w:rPr>
      </w:pPr>
    </w:p>
    <w:p w:rsidR="00354919" w:rsidRPr="008C63CE" w:rsidRDefault="00354919" w:rsidP="008C63CE">
      <w:pPr>
        <w:pStyle w:val="14-15"/>
        <w:rPr>
          <w:lang w:val="en-US"/>
        </w:rPr>
      </w:pPr>
      <w:r>
        <w:t>Тестирование функции решающей поставленную задачу. Граф связей между городами, использованный для тестирования представлен на рисунке 4. Тестирование представлено на рисунке 5.</w:t>
      </w:r>
    </w:p>
    <w:p w:rsidR="00354919" w:rsidRDefault="00354919" w:rsidP="008C63CE">
      <w:pPr>
        <w:pStyle w:val="14-15"/>
        <w:spacing w:after="0" w:afterAutospacing="0"/>
        <w:jc w:val="center"/>
      </w:pPr>
      <w:r w:rsidRPr="001B0B30">
        <w:rPr>
          <w:lang w:val="en-US"/>
        </w:rPr>
        <w:pict>
          <v:shape id="_x0000_i1030" type="#_x0000_t75" style="width:219pt;height:192.75pt">
            <v:imagedata r:id="rId11" o:title=""/>
          </v:shape>
        </w:pict>
      </w:r>
    </w:p>
    <w:p w:rsidR="00354919" w:rsidRPr="008C63CE" w:rsidRDefault="00354919" w:rsidP="008C63CE">
      <w:pPr>
        <w:pStyle w:val="14-15"/>
        <w:jc w:val="center"/>
        <w:rPr>
          <w:lang w:val="en-US"/>
        </w:rPr>
      </w:pPr>
      <w:r>
        <w:t>Рисунок 4. Граф для тестирования</w:t>
      </w:r>
    </w:p>
    <w:p w:rsidR="00354919" w:rsidRDefault="00354919" w:rsidP="008C63CE">
      <w:pPr>
        <w:pStyle w:val="14-15"/>
        <w:spacing w:after="0" w:afterAutospacing="0"/>
        <w:jc w:val="center"/>
      </w:pPr>
      <w:r w:rsidRPr="001B0B30">
        <w:rPr>
          <w:lang w:val="en-US"/>
        </w:rPr>
        <w:pict>
          <v:shape id="_x0000_i1031" type="#_x0000_t75" style="width:462pt;height:81pt">
            <v:imagedata r:id="rId9" o:title=""/>
          </v:shape>
        </w:pict>
      </w:r>
    </w:p>
    <w:p w:rsidR="00354919" w:rsidRPr="008C63CE" w:rsidRDefault="00354919" w:rsidP="008C63CE">
      <w:pPr>
        <w:pStyle w:val="14-15"/>
        <w:jc w:val="center"/>
        <w:rPr>
          <w:lang w:val="en-US"/>
        </w:rPr>
      </w:pPr>
      <w:r>
        <w:t>Рисунок 5. Тестирование удаления дорог</w:t>
      </w:r>
    </w:p>
    <w:p w:rsidR="00354919" w:rsidRPr="008C63CE" w:rsidRDefault="00354919" w:rsidP="00757A44">
      <w:pPr>
        <w:pStyle w:val="14-15"/>
        <w:spacing w:before="100" w:beforeAutospacing="1" w:after="0" w:afterAutospacing="0"/>
        <w:jc w:val="center"/>
        <w:rPr>
          <w:lang w:val="en-US"/>
        </w:rPr>
      </w:pPr>
    </w:p>
    <w:p w:rsidR="00354919" w:rsidRDefault="00354919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354919" w:rsidRPr="009E2794" w:rsidRDefault="00354919" w:rsidP="00A06BD7">
      <w:pPr>
        <w:pStyle w:val="14-15"/>
        <w:numPr>
          <w:ilvl w:val="0"/>
          <w:numId w:val="4"/>
        </w:numPr>
      </w:pPr>
      <w:r>
        <w:t>Программа работает корректно, все функции работоспособны.</w:t>
      </w:r>
    </w:p>
    <w:p w:rsidR="00354919" w:rsidRPr="00365BCC" w:rsidRDefault="00354919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354919" w:rsidRDefault="00354919" w:rsidP="003849B8">
      <w:pPr>
        <w:pStyle w:val="14-15"/>
        <w:spacing w:after="0" w:afterAutospacing="0"/>
      </w:pPr>
      <w:r>
        <w:t>В результате выполнения работы я:</w:t>
      </w:r>
    </w:p>
    <w:p w:rsidR="00354919" w:rsidRDefault="00354919" w:rsidP="00AC2A00">
      <w:pPr>
        <w:pStyle w:val="14-15"/>
        <w:numPr>
          <w:ilvl w:val="0"/>
          <w:numId w:val="5"/>
        </w:numPr>
      </w:pPr>
      <w:r>
        <w:t>Получил навыки применения методов сокращения числа переборов.</w:t>
      </w:r>
    </w:p>
    <w:p w:rsidR="00354919" w:rsidRDefault="00354919" w:rsidP="00AB474A">
      <w:pPr>
        <w:pStyle w:val="14-15"/>
        <w:numPr>
          <w:ilvl w:val="0"/>
          <w:numId w:val="5"/>
        </w:numPr>
      </w:pPr>
      <w:r>
        <w:t xml:space="preserve">Научился программировать жадные алгоритмы. </w:t>
      </w:r>
    </w:p>
    <w:p w:rsidR="00354919" w:rsidRPr="00F7068B" w:rsidRDefault="00354919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354919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&lt;iostream&gt;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&lt;vector&gt;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&lt;iomanip&gt;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using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namespace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std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areCitiesConnected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const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&gt;&gt;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&gt;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visited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||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city2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true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city1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=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true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city1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!=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&amp;&amp; !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areCitiesConnected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city2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true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false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deleteRoads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&amp;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const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&gt;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&amp;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sum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+=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sum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++;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-=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continue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-=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  <w:r w:rsidRPr="00631208">
              <w:rPr>
                <w:rFonts w:ascii="Consolas" w:hAnsi="Consolas"/>
                <w:color w:val="6A9955"/>
                <w:sz w:val="23"/>
                <w:szCs w:val="23"/>
                <w:lang w:eastAsia="ru-RU"/>
              </w:rPr>
              <w:t xml:space="preserve"> //we delete the road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-=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bool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&gt;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(),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false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areCitiesConnected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)){</w:t>
            </w:r>
            <w:r w:rsidRPr="00631208">
              <w:rPr>
                <w:rFonts w:ascii="Consolas" w:hAnsi="Consolas"/>
                <w:color w:val="6A9955"/>
                <w:sz w:val="23"/>
                <w:szCs w:val="23"/>
                <w:lang w:eastAsia="ru-RU"/>
              </w:rPr>
              <w:t xml:space="preserve"> //we check if it is possible to get from city i to city j without the deleted road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sum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++;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else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+=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  <w:r w:rsidRPr="00631208">
              <w:rPr>
                <w:rFonts w:ascii="Consolas" w:hAnsi="Consolas"/>
                <w:color w:val="6A9955"/>
                <w:sz w:val="23"/>
                <w:szCs w:val="23"/>
                <w:lang w:eastAsia="ru-RU"/>
              </w:rPr>
              <w:t xml:space="preserve"> //if it is not, we add the road back;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+=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sum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main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"insert number of cities: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&gt;&gt;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&gt;(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"insert number of roads: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 xml:space="preserve">"insert roads (two numbers of cities (cities are numbered from 1 to </w:t>
            </w:r>
            <w:r w:rsidRPr="00631208">
              <w:rPr>
                <w:rFonts w:ascii="Consolas" w:hAnsi="Consolas"/>
                <w:color w:val="D7BA7D"/>
                <w:sz w:val="23"/>
                <w:szCs w:val="23"/>
                <w:lang w:eastAsia="ru-RU"/>
              </w:rPr>
              <w:t>\"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inserted number of cities</w:t>
            </w:r>
            <w:r w:rsidRPr="00631208">
              <w:rPr>
                <w:rFonts w:ascii="Consolas" w:hAnsi="Consolas"/>
                <w:color w:val="D7BA7D"/>
                <w:sz w:val="23"/>
                <w:szCs w:val="23"/>
                <w:lang w:eastAsia="ru-RU"/>
              </w:rPr>
              <w:t>\"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)):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&gt;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*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j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)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+=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else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+=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+=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*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2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roads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*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2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"test citiesConnection check(y/n) (n by default):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char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if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==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'y'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 xml:space="preserve">"insert two cities (from 1 to </w:t>
            </w:r>
            <w:r w:rsidRPr="00631208">
              <w:rPr>
                <w:rFonts w:ascii="Consolas" w:hAnsi="Consolas"/>
                <w:color w:val="D7BA7D"/>
                <w:sz w:val="23"/>
                <w:szCs w:val="23"/>
                <w:lang w:eastAsia="ru-RU"/>
              </w:rPr>
              <w:t>\"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inserted number of cities</w:t>
            </w:r>
            <w:r w:rsidRPr="00631208">
              <w:rPr>
                <w:rFonts w:ascii="Consolas" w:hAnsi="Consolas"/>
                <w:color w:val="D7BA7D"/>
                <w:sz w:val="23"/>
                <w:szCs w:val="23"/>
                <w:lang w:eastAsia="ru-RU"/>
              </w:rPr>
              <w:t>\"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):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vector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&lt;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bool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&gt;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(), 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false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"are cities connected: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((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areCitiesConnected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a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b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visited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))?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"yes"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: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"no"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)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"optimisation..."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"sum of deleted roads: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deleteRoads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roads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setw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3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 "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63120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++){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setw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3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matrix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][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631208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31208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31208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354919" w:rsidRPr="00631208" w:rsidRDefault="00354919" w:rsidP="00631208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31208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354919" w:rsidRPr="00945F15" w:rsidRDefault="00354919" w:rsidP="00945F1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354919" w:rsidRDefault="00354919"/>
    <w:sectPr w:rsidR="00354919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5E2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5C4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9A4B9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F89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850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5AF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0485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A06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6C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A8B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7DD5"/>
    <w:multiLevelType w:val="hybridMultilevel"/>
    <w:tmpl w:val="1E32C3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59EC5F2">
      <w:start w:val="1"/>
      <w:numFmt w:val="decimal"/>
      <w:lvlText w:val="%2."/>
      <w:lvlJc w:val="left"/>
      <w:pPr>
        <w:tabs>
          <w:tab w:val="num" w:pos="1448"/>
        </w:tabs>
        <w:ind w:left="1448" w:hanging="368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F9C6584"/>
    <w:multiLevelType w:val="hybridMultilevel"/>
    <w:tmpl w:val="67E2BDD4"/>
    <w:lvl w:ilvl="0" w:tplc="659EC5F2">
      <w:start w:val="1"/>
      <w:numFmt w:val="decimal"/>
      <w:lvlText w:val="%1."/>
      <w:lvlJc w:val="left"/>
      <w:pPr>
        <w:tabs>
          <w:tab w:val="num" w:pos="1780"/>
        </w:tabs>
        <w:ind w:left="1780" w:hanging="36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  <w:rPr>
        <w:rFonts w:cs="Times New Roman"/>
      </w:rPr>
    </w:lvl>
  </w:abstractNum>
  <w:abstractNum w:abstractNumId="12">
    <w:nsid w:val="208B2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21AC76CC"/>
    <w:multiLevelType w:val="hybridMultilevel"/>
    <w:tmpl w:val="B36A71A2"/>
    <w:lvl w:ilvl="0" w:tplc="3A64565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28115A5E"/>
    <w:multiLevelType w:val="multilevel"/>
    <w:tmpl w:val="03726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063C5"/>
    <w:multiLevelType w:val="multilevel"/>
    <w:tmpl w:val="1E32C3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8"/>
        </w:tabs>
        <w:ind w:left="1448" w:hanging="368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4711DBB"/>
    <w:multiLevelType w:val="multilevel"/>
    <w:tmpl w:val="9D06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7"/>
  </w:num>
  <w:num w:numId="5">
    <w:abstractNumId w:val="19"/>
  </w:num>
  <w:num w:numId="6">
    <w:abstractNumId w:val="18"/>
  </w:num>
  <w:num w:numId="7">
    <w:abstractNumId w:val="21"/>
  </w:num>
  <w:num w:numId="8">
    <w:abstractNumId w:val="24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7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8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4110F"/>
    <w:rsid w:val="00046864"/>
    <w:rsid w:val="000625CB"/>
    <w:rsid w:val="00062A27"/>
    <w:rsid w:val="000645E3"/>
    <w:rsid w:val="00073739"/>
    <w:rsid w:val="000B128F"/>
    <w:rsid w:val="000B592B"/>
    <w:rsid w:val="000D1EC5"/>
    <w:rsid w:val="000D6BB2"/>
    <w:rsid w:val="000E29B9"/>
    <w:rsid w:val="000F17EA"/>
    <w:rsid w:val="000F3AC2"/>
    <w:rsid w:val="000F6554"/>
    <w:rsid w:val="001016B0"/>
    <w:rsid w:val="00104CFB"/>
    <w:rsid w:val="0013462E"/>
    <w:rsid w:val="00137796"/>
    <w:rsid w:val="00197A9E"/>
    <w:rsid w:val="001A718B"/>
    <w:rsid w:val="001B0B30"/>
    <w:rsid w:val="001E3092"/>
    <w:rsid w:val="001E6F41"/>
    <w:rsid w:val="001F73CE"/>
    <w:rsid w:val="0020158C"/>
    <w:rsid w:val="00203745"/>
    <w:rsid w:val="002160C1"/>
    <w:rsid w:val="002232CD"/>
    <w:rsid w:val="00264004"/>
    <w:rsid w:val="002670B4"/>
    <w:rsid w:val="002A587E"/>
    <w:rsid w:val="002B249F"/>
    <w:rsid w:val="002D12FA"/>
    <w:rsid w:val="002E0102"/>
    <w:rsid w:val="00354919"/>
    <w:rsid w:val="00365BCC"/>
    <w:rsid w:val="003678FB"/>
    <w:rsid w:val="00377FF1"/>
    <w:rsid w:val="003849B8"/>
    <w:rsid w:val="003D778F"/>
    <w:rsid w:val="003F4DE5"/>
    <w:rsid w:val="00405C8D"/>
    <w:rsid w:val="004079DC"/>
    <w:rsid w:val="00456D6F"/>
    <w:rsid w:val="004601AE"/>
    <w:rsid w:val="00486B2A"/>
    <w:rsid w:val="00490130"/>
    <w:rsid w:val="004B2F43"/>
    <w:rsid w:val="004C49ED"/>
    <w:rsid w:val="004E4BDB"/>
    <w:rsid w:val="004F4C61"/>
    <w:rsid w:val="00534523"/>
    <w:rsid w:val="00541785"/>
    <w:rsid w:val="005B00BD"/>
    <w:rsid w:val="005B569F"/>
    <w:rsid w:val="005D6AD9"/>
    <w:rsid w:val="005F2E8E"/>
    <w:rsid w:val="00600DC4"/>
    <w:rsid w:val="00631208"/>
    <w:rsid w:val="00640AE3"/>
    <w:rsid w:val="00650190"/>
    <w:rsid w:val="00674892"/>
    <w:rsid w:val="006835F0"/>
    <w:rsid w:val="006B5015"/>
    <w:rsid w:val="006C17EE"/>
    <w:rsid w:val="006C42C7"/>
    <w:rsid w:val="006C7C5A"/>
    <w:rsid w:val="006E47B7"/>
    <w:rsid w:val="006F6FAF"/>
    <w:rsid w:val="007022DB"/>
    <w:rsid w:val="00716570"/>
    <w:rsid w:val="00716B50"/>
    <w:rsid w:val="00744A78"/>
    <w:rsid w:val="00751552"/>
    <w:rsid w:val="0075319B"/>
    <w:rsid w:val="00753CA3"/>
    <w:rsid w:val="007562FA"/>
    <w:rsid w:val="00757A44"/>
    <w:rsid w:val="00763F01"/>
    <w:rsid w:val="00794526"/>
    <w:rsid w:val="00796780"/>
    <w:rsid w:val="007A0A88"/>
    <w:rsid w:val="007B3EBD"/>
    <w:rsid w:val="007F4DDE"/>
    <w:rsid w:val="007F4DF1"/>
    <w:rsid w:val="00804DBB"/>
    <w:rsid w:val="008132BC"/>
    <w:rsid w:val="008310F4"/>
    <w:rsid w:val="008526D8"/>
    <w:rsid w:val="00873198"/>
    <w:rsid w:val="008B58CE"/>
    <w:rsid w:val="008C63CE"/>
    <w:rsid w:val="008F0C52"/>
    <w:rsid w:val="00917C1B"/>
    <w:rsid w:val="0092274B"/>
    <w:rsid w:val="009262EB"/>
    <w:rsid w:val="00945F15"/>
    <w:rsid w:val="00953795"/>
    <w:rsid w:val="00977BBC"/>
    <w:rsid w:val="0098147E"/>
    <w:rsid w:val="00994ACF"/>
    <w:rsid w:val="009B4BAF"/>
    <w:rsid w:val="009E2794"/>
    <w:rsid w:val="009F3B79"/>
    <w:rsid w:val="00A06BD7"/>
    <w:rsid w:val="00A6169B"/>
    <w:rsid w:val="00A74B4C"/>
    <w:rsid w:val="00AB474A"/>
    <w:rsid w:val="00AC0628"/>
    <w:rsid w:val="00AC2A00"/>
    <w:rsid w:val="00AE23D7"/>
    <w:rsid w:val="00AF4ADE"/>
    <w:rsid w:val="00B034B1"/>
    <w:rsid w:val="00B03A07"/>
    <w:rsid w:val="00B365FF"/>
    <w:rsid w:val="00B65D6F"/>
    <w:rsid w:val="00B770C0"/>
    <w:rsid w:val="00BA5735"/>
    <w:rsid w:val="00BB22CC"/>
    <w:rsid w:val="00BB5FD0"/>
    <w:rsid w:val="00BF7581"/>
    <w:rsid w:val="00C079CA"/>
    <w:rsid w:val="00C12D45"/>
    <w:rsid w:val="00C13CEE"/>
    <w:rsid w:val="00C333AC"/>
    <w:rsid w:val="00C4026E"/>
    <w:rsid w:val="00C734D0"/>
    <w:rsid w:val="00CB61D6"/>
    <w:rsid w:val="00D01C60"/>
    <w:rsid w:val="00D1206E"/>
    <w:rsid w:val="00D209D1"/>
    <w:rsid w:val="00D32197"/>
    <w:rsid w:val="00D3683C"/>
    <w:rsid w:val="00D6307B"/>
    <w:rsid w:val="00D66078"/>
    <w:rsid w:val="00D7108F"/>
    <w:rsid w:val="00D738FB"/>
    <w:rsid w:val="00DC22B9"/>
    <w:rsid w:val="00DE7196"/>
    <w:rsid w:val="00E453CC"/>
    <w:rsid w:val="00E46D57"/>
    <w:rsid w:val="00E57581"/>
    <w:rsid w:val="00E66BEA"/>
    <w:rsid w:val="00E77BF8"/>
    <w:rsid w:val="00E8145E"/>
    <w:rsid w:val="00EA45EF"/>
    <w:rsid w:val="00EA6F58"/>
    <w:rsid w:val="00EF123B"/>
    <w:rsid w:val="00F0331C"/>
    <w:rsid w:val="00F12526"/>
    <w:rsid w:val="00F12CCC"/>
    <w:rsid w:val="00F340CD"/>
    <w:rsid w:val="00F7068B"/>
    <w:rsid w:val="00F803F1"/>
    <w:rsid w:val="00F85D38"/>
    <w:rsid w:val="00FA7AE3"/>
    <w:rsid w:val="00FE2B6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2A587E"/>
    <w:pPr>
      <w:ind w:left="720"/>
      <w:contextualSpacing/>
    </w:pPr>
    <w:rPr>
      <w:szCs w:val="20"/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2B249F"/>
    <w:rPr>
      <w:rFonts w:ascii="Calibri" w:hAnsi="Calibri"/>
      <w:sz w:val="22"/>
      <w:lang w:val="ru-RU" w:eastAsia="ru-RU"/>
    </w:rPr>
  </w:style>
  <w:style w:type="character" w:styleId="Hyperlink">
    <w:name w:val="Hyperlink"/>
    <w:basedOn w:val="DefaultParagraphFont"/>
    <w:uiPriority w:val="99"/>
    <w:rsid w:val="008310F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04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760</TotalTime>
  <Pages>10</Pages>
  <Words>1511</Words>
  <Characters>8619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90</cp:revision>
  <dcterms:created xsi:type="dcterms:W3CDTF">2020-02-15T09:22:00Z</dcterms:created>
  <dcterms:modified xsi:type="dcterms:W3CDTF">2022-12-30T12:55:00Z</dcterms:modified>
</cp:coreProperties>
</file>