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DD62D9" w:rsidRPr="005F05B4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DD62D9" w:rsidRPr="005F05B4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5F05B4">
                    <w:rPr>
                      <w:rFonts w:ascii="Times New Roman" w:hAnsi="Times New Roman"/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.75pt;height:78.75pt;visibility:visible">
                        <v:imagedata r:id="rId5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D62D9" w:rsidRPr="005F05B4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D62D9" w:rsidRPr="005F05B4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DD62D9" w:rsidRPr="00674892" w:rsidRDefault="00DD62D9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DD62D9" w:rsidRPr="00674892" w:rsidRDefault="00DD62D9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DD62D9" w:rsidRPr="00674892" w:rsidRDefault="00DD62D9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D62D9" w:rsidRPr="005F05B4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D62D9" w:rsidRPr="00674892" w:rsidRDefault="00DD62D9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D62D9" w:rsidRPr="005F05B4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DD62D9" w:rsidRPr="005F05B4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D62D9" w:rsidRPr="00674892" w:rsidRDefault="00DD62D9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D62D9" w:rsidRPr="005F05B4" w:rsidTr="007562F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D62D9" w:rsidRPr="00674892" w:rsidRDefault="00DD62D9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DD62D9" w:rsidRPr="005F05B4" w:rsidTr="007562FA">
        <w:tc>
          <w:tcPr>
            <w:tcW w:w="5000" w:type="pct"/>
            <w:gridSpan w:val="2"/>
          </w:tcPr>
          <w:p w:rsidR="00DD62D9" w:rsidRPr="001016B0" w:rsidRDefault="00DD62D9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DD62D9" w:rsidRPr="005F05B4" w:rsidTr="007562FA">
        <w:tc>
          <w:tcPr>
            <w:tcW w:w="5000" w:type="pct"/>
            <w:gridSpan w:val="2"/>
          </w:tcPr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D62D9" w:rsidRPr="005F05B4" w:rsidTr="007562FA">
        <w:tc>
          <w:tcPr>
            <w:tcW w:w="5000" w:type="pct"/>
            <w:gridSpan w:val="2"/>
          </w:tcPr>
          <w:p w:rsidR="00DD62D9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DD62D9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«Поразрядные операции и их применение»</w:t>
            </w:r>
          </w:p>
        </w:tc>
      </w:tr>
      <w:tr w:rsidR="00DD62D9" w:rsidRPr="005F05B4" w:rsidTr="007562FA">
        <w:tc>
          <w:tcPr>
            <w:tcW w:w="5000" w:type="pct"/>
            <w:gridSpan w:val="2"/>
          </w:tcPr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DD62D9" w:rsidRPr="005F05B4" w:rsidTr="007562FA">
        <w:tc>
          <w:tcPr>
            <w:tcW w:w="3229" w:type="pct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D62D9" w:rsidRPr="00FE776D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F85D38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E776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Хречко С.В.</w:t>
            </w:r>
          </w:p>
        </w:tc>
      </w:tr>
      <w:tr w:rsidR="00DD62D9" w:rsidRPr="005F05B4" w:rsidTr="007562FA">
        <w:tc>
          <w:tcPr>
            <w:tcW w:w="3229" w:type="pct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DD62D9" w:rsidRPr="00674892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  <w:p w:rsidR="00DD62D9" w:rsidRPr="00744A78" w:rsidRDefault="00DD62D9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DD62D9" w:rsidRPr="005F05B4" w:rsidTr="007562FA">
        <w:tc>
          <w:tcPr>
            <w:tcW w:w="3510" w:type="dxa"/>
            <w:vAlign w:val="center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D62D9" w:rsidRPr="005F05B4" w:rsidTr="007562FA">
        <w:tc>
          <w:tcPr>
            <w:tcW w:w="3510" w:type="dxa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DD62D9" w:rsidRPr="005F05B4" w:rsidTr="007562FA">
        <w:tc>
          <w:tcPr>
            <w:tcW w:w="3510" w:type="dxa"/>
            <w:vAlign w:val="center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:rsidR="00DD62D9" w:rsidRPr="00674892" w:rsidRDefault="00DD62D9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eastAsia="ru-RU"/>
        </w:rPr>
      </w:pPr>
    </w:p>
    <w:p w:rsidR="00DD62D9" w:rsidRPr="00674892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D62D9" w:rsidRPr="00F85D38" w:rsidRDefault="00DD62D9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Москва 202</w:t>
      </w:r>
      <w:r>
        <w:rPr>
          <w:rFonts w:ascii="Times New Roman" w:hAnsi="Times New Roman"/>
          <w:sz w:val="24"/>
          <w:szCs w:val="24"/>
          <w:lang w:val="en-US" w:eastAsia="ru-RU"/>
        </w:rPr>
        <w:t>2</w:t>
      </w:r>
    </w:p>
    <w:p w:rsidR="00DD62D9" w:rsidRPr="00490130" w:rsidRDefault="00DD62D9" w:rsidP="002A587E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490130">
        <w:rPr>
          <w:rFonts w:ascii="Times New Roman" w:hAnsi="Times New Roman"/>
          <w:b/>
          <w:sz w:val="28"/>
          <w:szCs w:val="28"/>
        </w:rPr>
        <w:t>Цель работы</w:t>
      </w:r>
    </w:p>
    <w:p w:rsidR="00DD62D9" w:rsidRDefault="00DD62D9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:rsidR="00DD62D9" w:rsidRPr="00490130" w:rsidRDefault="00DD62D9" w:rsidP="00456D6F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DD62D9" w:rsidRPr="00D3683C" w:rsidRDefault="00DD62D9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DD62D9" w:rsidRPr="00993161" w:rsidRDefault="00DD62D9" w:rsidP="00104175">
      <w:pPr>
        <w:pStyle w:val="ListParagraph"/>
        <w:spacing w:after="100" w:afterAutospacing="1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93161">
        <w:rPr>
          <w:rFonts w:ascii="Times New Roman" w:hAnsi="Times New Roman"/>
          <w:sz w:val="28"/>
          <w:szCs w:val="28"/>
        </w:rPr>
        <w:t>Требования к упражнениям</w:t>
      </w:r>
      <w:r>
        <w:rPr>
          <w:rFonts w:ascii="Times New Roman" w:hAnsi="Times New Roman"/>
          <w:sz w:val="28"/>
          <w:szCs w:val="28"/>
        </w:rPr>
        <w:t>:</w:t>
      </w:r>
    </w:p>
    <w:p w:rsidR="00DD62D9" w:rsidRPr="00993161" w:rsidRDefault="00DD62D9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993161">
        <w:rPr>
          <w:rFonts w:ascii="Times New Roman" w:hAnsi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3161"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993161">
        <w:rPr>
          <w:rFonts w:ascii="Times New Roman" w:hAnsi="Times New Roman"/>
          <w:sz w:val="28"/>
          <w:szCs w:val="28"/>
        </w:rPr>
        <w:t>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DD62D9" w:rsidRPr="00EE1114" w:rsidRDefault="00DD62D9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EE1114">
        <w:rPr>
          <w:rFonts w:ascii="Times New Roman" w:hAnsi="Times New Roman"/>
          <w:sz w:val="28"/>
          <w:szCs w:val="28"/>
        </w:rPr>
        <w:t xml:space="preserve">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EE1114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EE1114">
        <w:rPr>
          <w:rFonts w:ascii="Times New Roman" w:hAnsi="Times New Roman"/>
          <w:sz w:val="28"/>
          <w:szCs w:val="28"/>
        </w:rPr>
        <w:t xml:space="preserve">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DD62D9" w:rsidRPr="00530281" w:rsidRDefault="00DD62D9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</w:t>
      </w:r>
      <w:r w:rsidRPr="00EE1114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 w:rsidRPr="00530281">
        <w:rPr>
          <w:rFonts w:ascii="Times New Roman" w:hAnsi="Times New Roman"/>
          <w:sz w:val="28"/>
          <w:szCs w:val="28"/>
        </w:rPr>
        <w:t xml:space="preserve">умножает значение </w:t>
      </w:r>
      <w:r>
        <w:rPr>
          <w:rFonts w:ascii="Times New Roman" w:hAnsi="Times New Roman"/>
          <w:sz w:val="28"/>
          <w:szCs w:val="28"/>
        </w:rPr>
        <w:t xml:space="preserve">целочисленной </w:t>
      </w:r>
      <w:r w:rsidRPr="00530281">
        <w:rPr>
          <w:rFonts w:ascii="Times New Roman" w:hAnsi="Times New Roman"/>
          <w:sz w:val="28"/>
          <w:szCs w:val="28"/>
        </w:rPr>
        <w:t>переменной</w:t>
      </w:r>
      <w:r>
        <w:rPr>
          <w:rFonts w:ascii="Times New Roman" w:hAnsi="Times New Roman"/>
          <w:sz w:val="28"/>
          <w:szCs w:val="28"/>
        </w:rPr>
        <w:t>, введенной пользователем,</w:t>
      </w:r>
      <w:r w:rsidRPr="00530281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множитель</w:t>
      </w:r>
      <w:r w:rsidRPr="00530281">
        <w:rPr>
          <w:rFonts w:ascii="Times New Roman" w:hAnsi="Times New Roman"/>
          <w:sz w:val="28"/>
          <w:szCs w:val="28"/>
        </w:rPr>
        <w:t>, используя соответствующую поразрядную операцию.</w:t>
      </w:r>
    </w:p>
    <w:p w:rsidR="00DD62D9" w:rsidRPr="00530281" w:rsidRDefault="00DD62D9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530281"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EE1114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 w:rsidRPr="00530281">
        <w:rPr>
          <w:rFonts w:ascii="Times New Roman" w:hAnsi="Times New Roman"/>
          <w:sz w:val="28"/>
          <w:szCs w:val="28"/>
        </w:rPr>
        <w:t xml:space="preserve">делит значение </w:t>
      </w:r>
      <w:r>
        <w:rPr>
          <w:rFonts w:ascii="Times New Roman" w:hAnsi="Times New Roman"/>
          <w:sz w:val="28"/>
          <w:szCs w:val="28"/>
        </w:rPr>
        <w:t xml:space="preserve">целочисленной </w:t>
      </w:r>
      <w:r w:rsidRPr="00530281">
        <w:rPr>
          <w:rFonts w:ascii="Times New Roman" w:hAnsi="Times New Roman"/>
          <w:sz w:val="28"/>
          <w:szCs w:val="28"/>
        </w:rPr>
        <w:t>переменной</w:t>
      </w:r>
      <w:r>
        <w:rPr>
          <w:rFonts w:ascii="Times New Roman" w:hAnsi="Times New Roman"/>
          <w:sz w:val="28"/>
          <w:szCs w:val="28"/>
        </w:rPr>
        <w:t>, введенной пользователем,</w:t>
      </w:r>
      <w:r w:rsidRPr="00530281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делитель</w:t>
      </w:r>
      <w:r w:rsidRPr="00530281">
        <w:rPr>
          <w:rFonts w:ascii="Times New Roman" w:hAnsi="Times New Roman"/>
          <w:sz w:val="28"/>
          <w:szCs w:val="28"/>
        </w:rPr>
        <w:t>, используя соответствующую поразрядную операцию.</w:t>
      </w:r>
    </w:p>
    <w:p w:rsidR="00DD62D9" w:rsidRPr="00760A0F" w:rsidRDefault="00DD62D9" w:rsidP="00104175">
      <w:pPr>
        <w:pStyle w:val="ListParagraph"/>
        <w:numPr>
          <w:ilvl w:val="0"/>
          <w:numId w:val="9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760A0F"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>функцию</w:t>
      </w:r>
      <w:r w:rsidRPr="00EE111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реализующую задание,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которой</w:t>
      </w:r>
      <w:r w:rsidRPr="00EE1114">
        <w:rPr>
          <w:rFonts w:ascii="Times New Roman" w:hAnsi="Times New Roman"/>
          <w:sz w:val="28"/>
          <w:szCs w:val="28"/>
        </w:rPr>
        <w:t xml:space="preserve"> </w:t>
      </w:r>
      <w:r w:rsidRPr="00760A0F">
        <w:rPr>
          <w:rFonts w:ascii="Times New Roman" w:hAnsi="Times New Roman"/>
          <w:sz w:val="28"/>
          <w:szCs w:val="28"/>
        </w:rPr>
        <w:t>используются только поразрядные операции. В выражении используется маска – переменная.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A0F">
        <w:rPr>
          <w:rFonts w:ascii="Times New Roman" w:hAnsi="Times New Roman"/>
          <w:sz w:val="28"/>
          <w:szCs w:val="28"/>
        </w:rPr>
        <w:t>Маска инициализируется единицей в младшем разряде (маска 1) или единицей в старшем разряде (маска 2). Изменяемое число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60A0F">
        <w:rPr>
          <w:rFonts w:ascii="Times New Roman" w:hAnsi="Times New Roman"/>
          <w:sz w:val="28"/>
          <w:szCs w:val="28"/>
        </w:rPr>
        <w:t xml:space="preserve"> вводится с клавиатуры.</w:t>
      </w:r>
    </w:p>
    <w:p w:rsidR="00DD62D9" w:rsidRPr="00961E32" w:rsidRDefault="00DD62D9" w:rsidP="00104175">
      <w:pPr>
        <w:pStyle w:val="ListParagraph"/>
        <w:numPr>
          <w:ilvl w:val="0"/>
          <w:numId w:val="8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 w:rsidRPr="00961E32">
        <w:rPr>
          <w:rFonts w:ascii="Times New Roman" w:hAnsi="Times New Roman"/>
          <w:sz w:val="28"/>
          <w:szCs w:val="28"/>
        </w:rPr>
        <w:t xml:space="preserve">Провести тестирование </w:t>
      </w:r>
      <w:r>
        <w:rPr>
          <w:rFonts w:ascii="Times New Roman" w:hAnsi="Times New Roman"/>
          <w:sz w:val="28"/>
          <w:szCs w:val="28"/>
        </w:rPr>
        <w:t>программы</w:t>
      </w:r>
      <w:r w:rsidRPr="00961E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небольших объемах данных, введенных вручную</w:t>
      </w:r>
      <w:r w:rsidRPr="00961E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Разработанные тесты должны покрывать все случаи входных данных (средний, лучший, худший)</w:t>
      </w:r>
      <w:r w:rsidRPr="00961E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Результаты тестирования свести в сводные таблицы.</w:t>
      </w:r>
    </w:p>
    <w:p w:rsidR="00DD62D9" w:rsidRDefault="00DD62D9" w:rsidP="00104175">
      <w:pPr>
        <w:pStyle w:val="ListParagraph"/>
        <w:numPr>
          <w:ilvl w:val="0"/>
          <w:numId w:val="8"/>
        </w:numPr>
        <w:spacing w:after="100" w:afterAutospacing="1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DD62D9" w:rsidRPr="00104175" w:rsidRDefault="00DD62D9" w:rsidP="00D3683C">
      <w:pPr>
        <w:pStyle w:val="14-15"/>
        <w:spacing w:before="100" w:beforeAutospacing="1" w:after="0" w:afterAutospacing="0"/>
      </w:pPr>
      <w:r w:rsidRPr="00104175">
        <w:t>Вариант №1</w:t>
      </w:r>
      <w:r>
        <w:t>1</w:t>
      </w:r>
      <w:r w:rsidRPr="00104175">
        <w:t>. Условие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365"/>
      </w:tblGrid>
      <w:tr w:rsidR="00DD62D9" w:rsidRPr="005F05B4" w:rsidTr="005F05B4">
        <w:tc>
          <w:tcPr>
            <w:tcW w:w="1980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Упражнение 1</w:t>
            </w:r>
          </w:p>
        </w:tc>
        <w:tc>
          <w:tcPr>
            <w:tcW w:w="7365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rPr>
                <w:color w:val="000000"/>
              </w:rPr>
              <w:t>С 5-ого четыре слева</w:t>
            </w:r>
          </w:p>
        </w:tc>
      </w:tr>
      <w:tr w:rsidR="00DD62D9" w:rsidRPr="005F05B4" w:rsidTr="005F05B4">
        <w:tc>
          <w:tcPr>
            <w:tcW w:w="1980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Упражнение 2</w:t>
            </w:r>
          </w:p>
        </w:tc>
        <w:tc>
          <w:tcPr>
            <w:tcW w:w="7365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rPr>
                <w:color w:val="000000"/>
              </w:rPr>
              <w:t>5-ый, 7-ой справа</w:t>
            </w:r>
          </w:p>
        </w:tc>
      </w:tr>
      <w:tr w:rsidR="00DD62D9" w:rsidRPr="005F05B4" w:rsidTr="005F05B4">
        <w:tc>
          <w:tcPr>
            <w:tcW w:w="1980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Упражнение 3</w:t>
            </w:r>
          </w:p>
        </w:tc>
        <w:tc>
          <w:tcPr>
            <w:tcW w:w="7365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32</w:t>
            </w:r>
          </w:p>
        </w:tc>
      </w:tr>
      <w:tr w:rsidR="00DD62D9" w:rsidRPr="005F05B4" w:rsidTr="005F05B4">
        <w:tc>
          <w:tcPr>
            <w:tcW w:w="1980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Упражнение 4</w:t>
            </w:r>
          </w:p>
        </w:tc>
        <w:tc>
          <w:tcPr>
            <w:tcW w:w="7365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32</w:t>
            </w:r>
          </w:p>
        </w:tc>
      </w:tr>
      <w:tr w:rsidR="00DD62D9" w:rsidRPr="005F05B4" w:rsidTr="005F05B4">
        <w:tc>
          <w:tcPr>
            <w:tcW w:w="1980" w:type="dxa"/>
          </w:tcPr>
          <w:p w:rsidR="00DD62D9" w:rsidRPr="00104175" w:rsidRDefault="00DD62D9" w:rsidP="005F05B4">
            <w:pPr>
              <w:pStyle w:val="14-15"/>
              <w:spacing w:after="0" w:afterAutospacing="0"/>
            </w:pPr>
            <w:r w:rsidRPr="00104175">
              <w:t>Упражнение 5</w:t>
            </w:r>
          </w:p>
        </w:tc>
        <w:tc>
          <w:tcPr>
            <w:tcW w:w="7365" w:type="dxa"/>
          </w:tcPr>
          <w:p w:rsidR="00DD62D9" w:rsidRPr="00104175" w:rsidRDefault="00DD62D9" w:rsidP="00D3683C">
            <w:pPr>
              <w:pStyle w:val="14-15"/>
            </w:pPr>
            <w:r w:rsidRPr="00104175">
              <w:rPr>
                <w:color w:val="000000"/>
              </w:rPr>
              <w:t>Обнулить n-ый бит, используя маску 1</w:t>
            </w:r>
          </w:p>
        </w:tc>
      </w:tr>
    </w:tbl>
    <w:p w:rsidR="00DD62D9" w:rsidRPr="009262EB" w:rsidRDefault="00DD62D9" w:rsidP="00D3683C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:rsidR="00DD62D9" w:rsidRPr="00104175" w:rsidRDefault="00DD62D9" w:rsidP="00D85B40">
      <w:pPr>
        <w:pStyle w:val="14-15"/>
        <w:ind w:firstLine="360"/>
      </w:pPr>
      <w:r>
        <w:t>Побитовые операции – это операции, работающие напрямую с битами данных.</w:t>
      </w:r>
    </w:p>
    <w:tbl>
      <w:tblPr>
        <w:tblW w:w="98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3"/>
        <w:gridCol w:w="2983"/>
        <w:gridCol w:w="5270"/>
      </w:tblGrid>
      <w:tr w:rsidR="00DD62D9" w:rsidRPr="00ED34AD" w:rsidTr="0072567A">
        <w:trPr>
          <w:cantSplit/>
          <w:trHeight w:val="520"/>
        </w:trPr>
        <w:tc>
          <w:tcPr>
            <w:tcW w:w="15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x&lt;&lt;n</w:t>
            </w:r>
          </w:p>
        </w:tc>
        <w:tc>
          <w:tcPr>
            <w:tcW w:w="29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Сдвиг влево двоичного кода (умножение на 2</w:t>
            </w:r>
            <w:r w:rsidRPr="00ED34AD">
              <w:rPr>
                <w:rFonts w:ascii="Times New Roman" w:hAnsi="Times New Roman"/>
                <w:sz w:val="28"/>
                <w:szCs w:val="28"/>
                <w:vertAlign w:val="superscript"/>
              </w:rPr>
              <w:t>n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270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unsigned int x=7; x=x&lt;&lt;2;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результат 0х0000001С</w:t>
            </w:r>
          </w:p>
        </w:tc>
      </w:tr>
      <w:tr w:rsidR="00DD62D9" w:rsidRPr="00ED34AD" w:rsidTr="0072567A">
        <w:trPr>
          <w:cantSplit/>
          <w:trHeight w:val="259"/>
        </w:trPr>
        <w:tc>
          <w:tcPr>
            <w:tcW w:w="15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x&gt;&gt;n</w:t>
            </w:r>
          </w:p>
        </w:tc>
        <w:tc>
          <w:tcPr>
            <w:tcW w:w="29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Сдвиг вправо двоичного кода (деление на 2</w:t>
            </w:r>
            <w:r w:rsidRPr="00ED34AD">
              <w:rPr>
                <w:rFonts w:ascii="Times New Roman" w:hAnsi="Times New Roman"/>
                <w:sz w:val="28"/>
                <w:szCs w:val="28"/>
                <w:vertAlign w:val="superscript"/>
              </w:rPr>
              <w:t>n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270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unsigned int x=28; x=x&gt;&gt;2;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результат =0х</w:t>
            </w: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00000007</w:t>
            </w:r>
          </w:p>
        </w:tc>
      </w:tr>
      <w:tr w:rsidR="00DD62D9" w:rsidRPr="00ED34AD" w:rsidTr="0072567A">
        <w:trPr>
          <w:cantSplit/>
          <w:trHeight w:val="2942"/>
        </w:trPr>
        <w:tc>
          <w:tcPr>
            <w:tcW w:w="15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x &amp; maska</w:t>
            </w:r>
          </w:p>
        </w:tc>
        <w:tc>
          <w:tcPr>
            <w:tcW w:w="29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Поразрядное И (применяется для записи в указанный разряд 0)</w:t>
            </w:r>
          </w:p>
        </w:tc>
        <w:tc>
          <w:tcPr>
            <w:tcW w:w="5270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Правило выполнения операции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 111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&amp; 100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=  100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Установить в двоичном коде переменной </w:t>
            </w:r>
            <w:r w:rsidRPr="00ED34AD">
              <w:rPr>
                <w:rFonts w:ascii="Times New Roman" w:hAnsi="Times New Roman"/>
                <w:b/>
                <w:i/>
                <w:sz w:val="28"/>
                <w:szCs w:val="28"/>
              </w:rPr>
              <w:t>х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только 9-ый справа бит в 0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 short int x=0xAEFF;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short int maska=0xFDFF;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x=x &amp; maska результат 0xACFF</w:t>
            </w:r>
          </w:p>
        </w:tc>
      </w:tr>
      <w:tr w:rsidR="00DD62D9" w:rsidRPr="00ED34AD" w:rsidTr="0072567A">
        <w:trPr>
          <w:cantSplit/>
          <w:trHeight w:val="3268"/>
        </w:trPr>
        <w:tc>
          <w:tcPr>
            <w:tcW w:w="15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 |  maska</w:t>
            </w:r>
          </w:p>
        </w:tc>
        <w:tc>
          <w:tcPr>
            <w:tcW w:w="29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Поразрядное ИЛИ (применяется для записи в указанный разряд 1)</w:t>
            </w:r>
          </w:p>
        </w:tc>
        <w:tc>
          <w:tcPr>
            <w:tcW w:w="5270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Правило выполнения операции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111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|  100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111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Установить в двоичном коде переменной х 9-ый справа бит в 1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short int x=0xACFF;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34AD">
              <w:rPr>
                <w:rFonts w:ascii="Times New Roman" w:hAnsi="Times New Roman"/>
                <w:sz w:val="28"/>
                <w:szCs w:val="28"/>
                <w:lang w:val="en-US"/>
              </w:rPr>
              <w:t>unsigned short int maska=0x0200;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x=x | maska результат 0xAEFF;</w:t>
            </w:r>
          </w:p>
        </w:tc>
      </w:tr>
      <w:tr w:rsidR="00DD62D9" w:rsidRPr="00ED34AD" w:rsidTr="0072567A">
        <w:trPr>
          <w:cantSplit/>
          <w:trHeight w:val="3933"/>
        </w:trPr>
        <w:tc>
          <w:tcPr>
            <w:tcW w:w="15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X ^ maska</w:t>
            </w:r>
          </w:p>
        </w:tc>
        <w:tc>
          <w:tcPr>
            <w:tcW w:w="29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Исключающее ИЛИ для поразрядных операций.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Используется для проверки соответствующих битов двух переменных, если они имеют разные значения, то результат 1, а если равны, то 0.</w:t>
            </w:r>
          </w:p>
        </w:tc>
        <w:tc>
          <w:tcPr>
            <w:tcW w:w="5270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Правило выполнения операции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    1111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^  0001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=   1110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unsigned int x=0xF, a=1;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a=x^a;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Результат: в переменной </w:t>
            </w:r>
            <w:r w:rsidRPr="00ED34AD">
              <w:rPr>
                <w:rFonts w:ascii="Times New Roman" w:hAnsi="Times New Roman"/>
                <w:b/>
                <w:i/>
                <w:sz w:val="28"/>
                <w:szCs w:val="28"/>
              </w:rPr>
              <w:t>а</w:t>
            </w:r>
            <w:r w:rsidRPr="00ED34AD">
              <w:rPr>
                <w:rFonts w:ascii="Times New Roman" w:hAnsi="Times New Roman"/>
                <w:sz w:val="28"/>
                <w:szCs w:val="28"/>
              </w:rPr>
              <w:t xml:space="preserve"> значение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0х0000000Е</w:t>
            </w:r>
          </w:p>
        </w:tc>
      </w:tr>
      <w:tr w:rsidR="00DD62D9" w:rsidRPr="00ED34AD" w:rsidTr="0072567A">
        <w:trPr>
          <w:cantSplit/>
          <w:trHeight w:val="975"/>
        </w:trPr>
        <w:tc>
          <w:tcPr>
            <w:tcW w:w="15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~</w:t>
            </w:r>
          </w:p>
        </w:tc>
        <w:tc>
          <w:tcPr>
            <w:tcW w:w="2983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Инверсия (0 заменяет на 1, а 1 на 0)</w:t>
            </w:r>
          </w:p>
        </w:tc>
        <w:tc>
          <w:tcPr>
            <w:tcW w:w="5270" w:type="dxa"/>
          </w:tcPr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 xml:space="preserve">x=0x0F; 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~x;</w:t>
            </w:r>
          </w:p>
          <w:p w:rsidR="00DD62D9" w:rsidRPr="00ED34AD" w:rsidRDefault="00DD62D9" w:rsidP="0072567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D34AD">
              <w:rPr>
                <w:rFonts w:ascii="Times New Roman" w:hAnsi="Times New Roman"/>
                <w:sz w:val="28"/>
                <w:szCs w:val="28"/>
              </w:rPr>
              <w:t>результат 0хF0</w:t>
            </w:r>
          </w:p>
        </w:tc>
      </w:tr>
    </w:tbl>
    <w:p w:rsidR="00DD62D9" w:rsidRDefault="00DD62D9" w:rsidP="008F0C52">
      <w:pPr>
        <w:pStyle w:val="14-15"/>
      </w:pPr>
    </w:p>
    <w:p w:rsidR="00DD62D9" w:rsidRDefault="00DD62D9" w:rsidP="00D85B40">
      <w:pPr>
        <w:pStyle w:val="14-15"/>
        <w:ind w:firstLine="708"/>
      </w:pPr>
      <w:r>
        <w:t>Каждое задание настолько маленькое и тривиальное, что было принято решение выделять функции на каждое отдельное задание и его выполнение от выбора конкретного задания пользователем, до его завершения. В таком случае (а данной конкретной работе) код получается проще для восприятия.</w:t>
      </w:r>
    </w:p>
    <w:p w:rsidR="00DD62D9" w:rsidRDefault="00DD62D9" w:rsidP="00D85B40">
      <w:pPr>
        <w:pStyle w:val="14-15"/>
        <w:ind w:firstLine="708"/>
      </w:pPr>
      <w:r>
        <w:t>Первое упражнение: по условию данные задавались мной, потому они заданы в коде. Функция применяет требуемую побитовую операцию.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5F05B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"first task"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23D3D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0xa7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823D3D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0b111100000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DD62D9" w:rsidRPr="005F05B4" w:rsidRDefault="00DD62D9" w:rsidP="004F4C61">
            <w:pPr>
              <w:pStyle w:val="a"/>
              <w:rPr>
                <w:sz w:val="20"/>
                <w:szCs w:val="20"/>
              </w:rPr>
            </w:pPr>
          </w:p>
        </w:tc>
      </w:tr>
    </w:tbl>
    <w:p w:rsidR="00DD62D9" w:rsidRDefault="00DD62D9" w:rsidP="00823D3D">
      <w:pPr>
        <w:pStyle w:val="14-15"/>
        <w:ind w:firstLine="708"/>
      </w:pPr>
    </w:p>
    <w:p w:rsidR="00DD62D9" w:rsidRDefault="00DD62D9" w:rsidP="00823D3D">
      <w:pPr>
        <w:pStyle w:val="14-15"/>
        <w:ind w:firstLine="708"/>
      </w:pPr>
      <w:r>
        <w:t>Второе упражнение: Для обнуления требуемых битов, нужно сделать конъюнкцию с маской, в которой на требуемых позициях стоят нули, а на остальных единицы, для этого используется отрицание, чтобы не писать большое число единиц в начале числа.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secondTask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cout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"second task"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endl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cout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"input x"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endl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cin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&gt;&gt;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23D3D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0b10100000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= ~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coutp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D62D9" w:rsidRPr="00823D3D" w:rsidRDefault="00DD62D9" w:rsidP="00823D3D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coutp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&amp; </w:t>
            </w:r>
            <w:r w:rsidRPr="00823D3D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</w:t>
            </w:r>
            <w:r w:rsidRPr="00823D3D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823D3D">
              <w:rPr>
                <w:lang w:eastAsia="ru-RU"/>
              </w:rPr>
              <w:t>}</w:t>
            </w:r>
          </w:p>
        </w:tc>
      </w:tr>
    </w:tbl>
    <w:p w:rsidR="00DD62D9" w:rsidRDefault="00DD62D9" w:rsidP="00823D3D">
      <w:pPr>
        <w:pStyle w:val="14-15"/>
        <w:ind w:firstLine="708"/>
      </w:pPr>
    </w:p>
    <w:p w:rsidR="00DD62D9" w:rsidRDefault="00DD62D9" w:rsidP="00823D3D">
      <w:pPr>
        <w:pStyle w:val="14-15"/>
        <w:ind w:firstLine="708"/>
      </w:pPr>
      <w:r>
        <w:t>Третье упражнение: Для умножения на 32 нужно совершить сдвиг влево на 5 битов.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"third task"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DD62D9" w:rsidRPr="00823D3D" w:rsidRDefault="00DD62D9" w:rsidP="00823D3D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823D3D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823D3D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&lt;&lt; </w:t>
            </w:r>
            <w:r w:rsidRPr="00823D3D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5</w:t>
            </w:r>
            <w:r w:rsidRPr="00823D3D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823D3D">
              <w:rPr>
                <w:lang w:eastAsia="ru-RU"/>
              </w:rPr>
              <w:t>}</w:t>
            </w:r>
          </w:p>
        </w:tc>
      </w:tr>
    </w:tbl>
    <w:p w:rsidR="00DD62D9" w:rsidRDefault="00DD62D9" w:rsidP="00823D3D">
      <w:pPr>
        <w:pStyle w:val="14-15"/>
        <w:ind w:firstLine="708"/>
      </w:pPr>
    </w:p>
    <w:p w:rsidR="00DD62D9" w:rsidRDefault="00DD62D9" w:rsidP="00823D3D">
      <w:pPr>
        <w:pStyle w:val="14-15"/>
        <w:ind w:firstLine="708"/>
      </w:pPr>
      <w:r>
        <w:t>Четвертое упражнение: Для деления на 32 нужно совершить сдвиг вправо на 5 битов.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"fourth task"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cin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&gt;&gt;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&gt;&gt; </w:t>
            </w:r>
            <w:r w:rsidRPr="00F24DC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5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lang w:eastAsia="ru-RU"/>
              </w:rPr>
              <w:t>}</w:t>
            </w:r>
          </w:p>
        </w:tc>
      </w:tr>
    </w:tbl>
    <w:p w:rsidR="00DD62D9" w:rsidRDefault="00DD62D9" w:rsidP="00AC2A00">
      <w:pPr>
        <w:pStyle w:val="14-15"/>
        <w:spacing w:before="100" w:beforeAutospacing="1"/>
      </w:pPr>
    </w:p>
    <w:p w:rsidR="00DD62D9" w:rsidRDefault="00DD62D9" w:rsidP="00F24DCC">
      <w:pPr>
        <w:pStyle w:val="14-15"/>
        <w:ind w:firstLine="708"/>
      </w:pPr>
      <w:r>
        <w:t xml:space="preserve">Пятое упражнение: выполняется по аналогии со вторым, но нужно создать маску из единицы сдвинув влево на </w:t>
      </w:r>
      <w:r>
        <w:rPr>
          <w:lang w:val="en-US"/>
        </w:rPr>
        <w:t>n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"fifth task"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F24DC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n"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&lt;&lt; 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coutp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&amp; (~</w:t>
            </w:r>
            <w:r w:rsidRPr="00F24DC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</w:t>
            </w:r>
            <w:r w:rsidRPr="00F24DC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));</w:t>
            </w:r>
          </w:p>
          <w:p w:rsidR="00DD62D9" w:rsidRPr="00F24DCC" w:rsidRDefault="00DD62D9" w:rsidP="00F24DC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F24DCC">
              <w:rPr>
                <w:lang w:eastAsia="ru-RU"/>
              </w:rPr>
              <w:t>}</w:t>
            </w:r>
          </w:p>
        </w:tc>
      </w:tr>
    </w:tbl>
    <w:p w:rsidR="00DD62D9" w:rsidRDefault="00DD62D9" w:rsidP="00F24DCC">
      <w:pPr>
        <w:pStyle w:val="14-15"/>
        <w:ind w:firstLine="708"/>
        <w:rPr>
          <w:lang w:val="en-US"/>
        </w:rPr>
      </w:pPr>
    </w:p>
    <w:p w:rsidR="00DD62D9" w:rsidRDefault="00DD62D9" w:rsidP="00F24DCC">
      <w:pPr>
        <w:pStyle w:val="14-15"/>
        <w:ind w:firstLine="708"/>
      </w:pPr>
      <w:r>
        <w:t xml:space="preserve">Функция </w:t>
      </w:r>
      <w:r>
        <w:rPr>
          <w:lang w:val="en-US"/>
        </w:rPr>
        <w:t>coutp</w:t>
      </w:r>
      <w:r w:rsidRPr="00F24DCC">
        <w:t xml:space="preserve"> </w:t>
      </w:r>
      <w:r>
        <w:t xml:space="preserve">выводит на экран переданное число в битовом виде, количество выводимых битов определяется </w:t>
      </w:r>
      <w:r>
        <w:rPr>
          <w:lang w:val="en-US"/>
        </w:rPr>
        <w:t>n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72567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coutp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sizeof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)*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=(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&lt;&lt;(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F24DC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F24DC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;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cout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((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)&gt;&gt;(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maska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&gt;&gt;</w:t>
            </w:r>
            <w:r w:rsidRPr="00F24DCC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F24DCC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cout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&lt;&lt;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F24DCC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endl</w:t>
            </w: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:rsidR="00DD62D9" w:rsidRPr="00F24DCC" w:rsidRDefault="00DD62D9" w:rsidP="00F24DCC">
            <w:pPr>
              <w:shd w:val="clear" w:color="auto" w:fill="1E1E1E"/>
              <w:spacing w:after="0" w:line="285" w:lineRule="atLeast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  <w:r w:rsidRPr="00F24DCC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:rsidR="00DD62D9" w:rsidRDefault="00DD62D9" w:rsidP="00AC2A00">
      <w:pPr>
        <w:pStyle w:val="14-15"/>
        <w:spacing w:before="100" w:beforeAutospacing="1"/>
      </w:pPr>
    </w:p>
    <w:p w:rsidR="00DD62D9" w:rsidRPr="00F24DCC" w:rsidRDefault="00DD62D9" w:rsidP="00F24DCC">
      <w:pPr>
        <w:pStyle w:val="14-15"/>
        <w:spacing w:before="100" w:beforeAutospacing="1"/>
        <w:ind w:firstLine="708"/>
      </w:pPr>
      <w:r>
        <w:t>Пользовательский интерфейс предлагает выбрать какое упражнение выполнять (рис. 1).</w:t>
      </w:r>
    </w:p>
    <w:p w:rsidR="00DD62D9" w:rsidRDefault="00DD62D9" w:rsidP="00EF123B">
      <w:pPr>
        <w:pStyle w:val="14-15"/>
        <w:spacing w:after="0" w:afterAutospacing="0"/>
        <w:jc w:val="center"/>
      </w:pPr>
      <w:r w:rsidRPr="0072567A">
        <w:rPr>
          <w:noProof/>
          <w:lang w:eastAsia="ru-RU"/>
        </w:rPr>
        <w:pict>
          <v:shape id="_x0000_i1026" type="#_x0000_t75" style="width:467.25pt;height:73.5pt">
            <v:imagedata r:id="rId6" o:title=""/>
          </v:shape>
        </w:pict>
      </w:r>
    </w:p>
    <w:p w:rsidR="00DD62D9" w:rsidRDefault="00DD62D9" w:rsidP="00AC2A00">
      <w:pPr>
        <w:pStyle w:val="14-15"/>
        <w:jc w:val="center"/>
      </w:pPr>
      <w:r>
        <w:t>Рисунок 1. Интерфейс программы</w:t>
      </w:r>
    </w:p>
    <w:p w:rsidR="00DD62D9" w:rsidRPr="00804DBB" w:rsidRDefault="00DD62D9" w:rsidP="00804DBB">
      <w:pPr>
        <w:pStyle w:val="Heading1"/>
        <w:numPr>
          <w:ilvl w:val="0"/>
          <w:numId w:val="3"/>
        </w:numPr>
        <w:spacing w:after="100" w:afterAutospacing="1"/>
        <w:rPr>
          <w:rFonts w:ascii="Times New Roman" w:hAnsi="Times New Roman"/>
          <w:b/>
          <w:sz w:val="28"/>
          <w:szCs w:val="28"/>
        </w:rPr>
      </w:pPr>
      <w:r w:rsidRPr="00804DBB">
        <w:rPr>
          <w:rFonts w:ascii="Times New Roman" w:hAnsi="Times New Roman"/>
          <w:b/>
          <w:sz w:val="28"/>
          <w:szCs w:val="28"/>
        </w:rPr>
        <w:t>Тестирование</w:t>
      </w:r>
    </w:p>
    <w:p w:rsidR="00DD62D9" w:rsidRDefault="00DD62D9" w:rsidP="00AC0BF6">
      <w:pPr>
        <w:pStyle w:val="14-15"/>
        <w:spacing w:before="100" w:beforeAutospacing="1" w:after="0" w:afterAutospacing="0"/>
        <w:ind w:firstLine="360"/>
      </w:pPr>
      <w:r>
        <w:t>Тестирование проводится вручную в связи с простотой упражнений. Результаты тестирования приведены на рисунках далее (рис. 2-6).</w:t>
      </w:r>
    </w:p>
    <w:p w:rsidR="00DD62D9" w:rsidRDefault="00DD62D9" w:rsidP="00512EB8">
      <w:pPr>
        <w:pStyle w:val="14-15"/>
        <w:spacing w:after="0" w:afterAutospacing="0"/>
        <w:jc w:val="center"/>
      </w:pPr>
      <w:r w:rsidRPr="0072567A">
        <w:rPr>
          <w:noProof/>
          <w:lang w:eastAsia="ru-RU"/>
        </w:rPr>
        <w:pict>
          <v:shape id="_x0000_i1027" type="#_x0000_t75" style="width:464.25pt;height:96pt">
            <v:imagedata r:id="rId7" o:title=""/>
          </v:shape>
        </w:pict>
      </w:r>
    </w:p>
    <w:p w:rsidR="00DD62D9" w:rsidRDefault="00DD62D9" w:rsidP="00512EB8">
      <w:pPr>
        <w:pStyle w:val="14-15"/>
        <w:jc w:val="center"/>
      </w:pPr>
      <w:r>
        <w:t>Рисунок 2. Тестирование упражнения 1</w:t>
      </w:r>
    </w:p>
    <w:p w:rsidR="00DD62D9" w:rsidRDefault="00DD62D9" w:rsidP="00512EB8">
      <w:pPr>
        <w:pStyle w:val="14-15"/>
        <w:spacing w:after="0" w:afterAutospacing="0"/>
        <w:jc w:val="center"/>
      </w:pPr>
      <w:r w:rsidRPr="0072567A">
        <w:rPr>
          <w:noProof/>
          <w:lang w:eastAsia="ru-RU"/>
        </w:rPr>
        <w:pict>
          <v:shape id="_x0000_i1028" type="#_x0000_t75" style="width:466.5pt;height:2in">
            <v:imagedata r:id="rId8" o:title=""/>
          </v:shape>
        </w:pict>
      </w:r>
    </w:p>
    <w:p w:rsidR="00DD62D9" w:rsidRDefault="00DD62D9" w:rsidP="00512EB8">
      <w:pPr>
        <w:pStyle w:val="14-15"/>
        <w:jc w:val="center"/>
      </w:pPr>
      <w:r>
        <w:t>Рисунок 3. Тестирование упражнения 2</w:t>
      </w:r>
    </w:p>
    <w:p w:rsidR="00DD62D9" w:rsidRDefault="00DD62D9" w:rsidP="006249AA">
      <w:pPr>
        <w:pStyle w:val="14-15"/>
        <w:spacing w:after="0" w:afterAutospacing="0"/>
        <w:jc w:val="center"/>
      </w:pPr>
      <w:r w:rsidRPr="0072567A">
        <w:rPr>
          <w:noProof/>
          <w:lang w:eastAsia="ru-RU"/>
        </w:rPr>
        <w:pict>
          <v:shape id="_x0000_i1029" type="#_x0000_t75" style="width:464.25pt;height:121.5pt">
            <v:imagedata r:id="rId9" o:title=""/>
          </v:shape>
        </w:pict>
      </w:r>
    </w:p>
    <w:p w:rsidR="00DD62D9" w:rsidRDefault="00DD62D9" w:rsidP="006249AA">
      <w:pPr>
        <w:pStyle w:val="14-15"/>
        <w:jc w:val="center"/>
      </w:pPr>
      <w:r>
        <w:t>Рисунок 4. Тестирование упражнения 3</w:t>
      </w:r>
    </w:p>
    <w:p w:rsidR="00DD62D9" w:rsidRDefault="00DD62D9" w:rsidP="00512EB8">
      <w:pPr>
        <w:pStyle w:val="14-15"/>
        <w:jc w:val="center"/>
      </w:pPr>
    </w:p>
    <w:p w:rsidR="00DD62D9" w:rsidRDefault="00DD62D9" w:rsidP="006249AA">
      <w:pPr>
        <w:pStyle w:val="14-15"/>
        <w:spacing w:after="0" w:afterAutospacing="0"/>
        <w:jc w:val="center"/>
      </w:pPr>
      <w:r w:rsidRPr="0072567A">
        <w:rPr>
          <w:noProof/>
          <w:lang w:eastAsia="ru-RU"/>
        </w:rPr>
        <w:pict>
          <v:shape id="_x0000_i1030" type="#_x0000_t75" style="width:466.5pt;height:119.25pt">
            <v:imagedata r:id="rId10" o:title=""/>
          </v:shape>
        </w:pict>
      </w:r>
    </w:p>
    <w:p w:rsidR="00DD62D9" w:rsidRDefault="00DD62D9" w:rsidP="006249AA">
      <w:pPr>
        <w:pStyle w:val="14-15"/>
        <w:jc w:val="center"/>
      </w:pPr>
      <w:r>
        <w:t>Рисунок 5. Тестирование упражнения 4</w:t>
      </w:r>
    </w:p>
    <w:p w:rsidR="00DD62D9" w:rsidRDefault="00DD62D9" w:rsidP="006249AA">
      <w:pPr>
        <w:pStyle w:val="14-15"/>
        <w:spacing w:after="0" w:afterAutospacing="0"/>
        <w:jc w:val="center"/>
      </w:pPr>
      <w:r w:rsidRPr="0072567A">
        <w:rPr>
          <w:noProof/>
          <w:lang w:eastAsia="ru-RU"/>
        </w:rPr>
        <w:pict>
          <v:shape id="_x0000_i1031" type="#_x0000_t75" style="width:465pt;height:155.25pt">
            <v:imagedata r:id="rId11" o:title=""/>
          </v:shape>
        </w:pict>
      </w:r>
    </w:p>
    <w:p w:rsidR="00DD62D9" w:rsidRDefault="00DD62D9" w:rsidP="006249AA">
      <w:pPr>
        <w:pStyle w:val="14-15"/>
        <w:jc w:val="center"/>
      </w:pPr>
      <w:r>
        <w:t>Рисунок 6. Тестирование упражнения 5</w:t>
      </w:r>
    </w:p>
    <w:p w:rsidR="00DD62D9" w:rsidRDefault="00DD62D9" w:rsidP="00512EB8">
      <w:pPr>
        <w:pStyle w:val="14-15"/>
        <w:jc w:val="center"/>
      </w:pPr>
    </w:p>
    <w:p w:rsidR="00DD62D9" w:rsidRDefault="00DD62D9" w:rsidP="00512EB8">
      <w:pPr>
        <w:pStyle w:val="14-15"/>
        <w:jc w:val="center"/>
      </w:pPr>
    </w:p>
    <w:p w:rsidR="00DD62D9" w:rsidRDefault="00DD62D9" w:rsidP="00AC0BF6">
      <w:pPr>
        <w:pStyle w:val="14-15"/>
        <w:spacing w:before="100" w:beforeAutospacing="1" w:after="0" w:afterAutospacing="0"/>
        <w:ind w:firstLine="360"/>
      </w:pPr>
    </w:p>
    <w:p w:rsidR="00DD62D9" w:rsidRDefault="00DD62D9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:rsidR="00DD62D9" w:rsidRPr="009E2794" w:rsidRDefault="00DD62D9" w:rsidP="00A06BD7">
      <w:pPr>
        <w:pStyle w:val="14-15"/>
        <w:numPr>
          <w:ilvl w:val="0"/>
          <w:numId w:val="4"/>
        </w:numPr>
      </w:pPr>
      <w:r>
        <w:t>Программа работает правильно и выполнены все упражнения.</w:t>
      </w:r>
    </w:p>
    <w:p w:rsidR="00DD62D9" w:rsidRPr="00365BCC" w:rsidRDefault="00DD62D9" w:rsidP="00F7068B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365BCC">
        <w:rPr>
          <w:rFonts w:ascii="Times New Roman" w:hAnsi="Times New Roman"/>
          <w:b/>
          <w:sz w:val="28"/>
          <w:szCs w:val="28"/>
        </w:rPr>
        <w:t>Вывод</w:t>
      </w:r>
    </w:p>
    <w:p w:rsidR="00DD62D9" w:rsidRDefault="00DD62D9" w:rsidP="003849B8">
      <w:pPr>
        <w:pStyle w:val="14-15"/>
        <w:spacing w:after="0" w:afterAutospacing="0"/>
      </w:pPr>
      <w:r>
        <w:t>В результате выполнения работы я:</w:t>
      </w:r>
    </w:p>
    <w:p w:rsidR="00DD62D9" w:rsidRDefault="00DD62D9" w:rsidP="00AC2A00">
      <w:pPr>
        <w:pStyle w:val="14-15"/>
        <w:numPr>
          <w:ilvl w:val="0"/>
          <w:numId w:val="5"/>
        </w:numPr>
      </w:pPr>
      <w:r>
        <w:t xml:space="preserve">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:rsidR="00DD62D9" w:rsidRPr="00F7068B" w:rsidRDefault="00DD62D9" w:rsidP="00AE23D7">
      <w:pPr>
        <w:pStyle w:val="Heading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b/>
          <w:sz w:val="28"/>
          <w:szCs w:val="28"/>
        </w:rPr>
      </w:pPr>
      <w:r w:rsidRPr="00F7068B">
        <w:rPr>
          <w:rFonts w:ascii="Times New Roman" w:hAnsi="Times New Roman"/>
          <w:b/>
          <w:sz w:val="28"/>
          <w:szCs w:val="28"/>
        </w:rPr>
        <w:t>Исходный код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5"/>
      </w:tblGrid>
      <w:tr w:rsidR="00DD62D9" w:rsidRPr="005F05B4" w:rsidTr="0066329C">
        <w:trPr>
          <w:trHeight w:val="1078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#include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eastAsia="ru-RU"/>
              </w:rPr>
              <w:t>&lt;iostream&gt;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C586C0"/>
                <w:sz w:val="23"/>
                <w:szCs w:val="23"/>
                <w:lang w:eastAsia="ru-RU"/>
              </w:rPr>
              <w:t>using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namespace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4EC9B0"/>
                <w:sz w:val="23"/>
                <w:szCs w:val="23"/>
                <w:lang w:eastAsia="ru-RU"/>
              </w:rPr>
              <w:t>std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secondTask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main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"11 variant (Khrechko (29))"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"pick task 1-5"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6A9955"/>
                <w:sz w:val="23"/>
                <w:szCs w:val="23"/>
                <w:lang w:val="en-US" w:eastAsia="ru-RU"/>
              </w:rPr>
              <w:t>    //I don't do protection against wront input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pick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pick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switch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pick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2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secondTask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3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4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case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5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fifthTask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default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"wrong input"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break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firstTask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"first task"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0xa7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0b111100000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|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secondTask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"second task"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0b10100000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~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thirdTask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"third task"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&lt;&lt;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5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fourthTask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"fourth task"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&gt;&gt;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5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fifthTask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()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"fifth task"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x"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CE9178"/>
                <w:sz w:val="23"/>
                <w:szCs w:val="23"/>
                <w:lang w:val="en-US" w:eastAsia="ru-RU"/>
              </w:rPr>
              <w:t>"input n"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cin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&gt;&gt;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&lt;&lt;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&amp; (~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void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coutp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=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sizeof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)*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8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unsigned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maska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=(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&lt;&lt;(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66329C">
              <w:rPr>
                <w:rFonts w:ascii="Consolas" w:hAnsi="Consolas"/>
                <w:color w:val="C586C0"/>
                <w:sz w:val="23"/>
                <w:szCs w:val="23"/>
                <w:lang w:val="en-US" w:eastAsia="ru-RU"/>
              </w:rPr>
              <w:t>for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</w:t>
            </w:r>
            <w:r w:rsidRPr="0066329C">
              <w:rPr>
                <w:rFonts w:ascii="Consolas" w:hAnsi="Consolas"/>
                <w:color w:val="569CD6"/>
                <w:sz w:val="23"/>
                <w:szCs w:val="23"/>
                <w:lang w:val="en-US" w:eastAsia="ru-RU"/>
              </w:rPr>
              <w:t>int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=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val="en-US" w:eastAsia="ru-RU"/>
              </w:rPr>
              <w:t>1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;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&lt;=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;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++)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    {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cout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val="en-US"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((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x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&amp;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maska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)&gt;&gt;(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n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-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val="en-US" w:eastAsia="ru-RU"/>
              </w:rPr>
              <w:t>i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>));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maska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=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maska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&gt;&gt;</w:t>
            </w:r>
            <w:r w:rsidRPr="0066329C">
              <w:rPr>
                <w:rFonts w:ascii="Consolas" w:hAnsi="Consolas"/>
                <w:color w:val="B5CEA8"/>
                <w:sz w:val="23"/>
                <w:szCs w:val="23"/>
                <w:lang w:eastAsia="ru-RU"/>
              </w:rPr>
              <w:t>1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    }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    </w:t>
            </w:r>
            <w:r w:rsidRPr="0066329C">
              <w:rPr>
                <w:rFonts w:ascii="Consolas" w:hAnsi="Consolas"/>
                <w:color w:val="9CDCFE"/>
                <w:sz w:val="23"/>
                <w:szCs w:val="23"/>
                <w:lang w:eastAsia="ru-RU"/>
              </w:rPr>
              <w:t>cout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&lt;&lt;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 xml:space="preserve"> </w:t>
            </w:r>
            <w:r w:rsidRPr="0066329C">
              <w:rPr>
                <w:rFonts w:ascii="Consolas" w:hAnsi="Consolas"/>
                <w:color w:val="DCDCAA"/>
                <w:sz w:val="23"/>
                <w:szCs w:val="23"/>
                <w:lang w:eastAsia="ru-RU"/>
              </w:rPr>
              <w:t>endl</w:t>
            </w:r>
            <w:r w:rsidRPr="0066329C"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  <w:t>;</w:t>
            </w:r>
          </w:p>
          <w:p w:rsidR="00DD62D9" w:rsidRPr="0066329C" w:rsidRDefault="00DD62D9" w:rsidP="0066329C">
            <w:pPr>
              <w:shd w:val="clear" w:color="auto" w:fill="1E1E1E"/>
              <w:spacing w:after="0" w:line="318" w:lineRule="atLeast"/>
              <w:rPr>
                <w:rFonts w:ascii="Consolas" w:hAnsi="Consolas"/>
                <w:color w:val="D4D4D4"/>
                <w:sz w:val="23"/>
                <w:szCs w:val="23"/>
                <w:lang w:eastAsia="ru-RU"/>
              </w:rPr>
            </w:pPr>
            <w:r w:rsidRPr="0066329C">
              <w:rPr>
                <w:lang w:eastAsia="ru-RU"/>
              </w:rPr>
              <w:t>}</w:t>
            </w:r>
          </w:p>
        </w:tc>
      </w:tr>
    </w:tbl>
    <w:p w:rsidR="00DD62D9" w:rsidRDefault="00DD62D9"/>
    <w:sectPr w:rsidR="00DD62D9" w:rsidSect="00581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4B1"/>
    <w:rsid w:val="00062A27"/>
    <w:rsid w:val="000B592B"/>
    <w:rsid w:val="000D6BB2"/>
    <w:rsid w:val="000F6554"/>
    <w:rsid w:val="001016B0"/>
    <w:rsid w:val="00104175"/>
    <w:rsid w:val="00104CFB"/>
    <w:rsid w:val="001A718B"/>
    <w:rsid w:val="001F73CE"/>
    <w:rsid w:val="00264004"/>
    <w:rsid w:val="002A587E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512EB8"/>
    <w:rsid w:val="00530281"/>
    <w:rsid w:val="00581E30"/>
    <w:rsid w:val="005F05B4"/>
    <w:rsid w:val="006249AA"/>
    <w:rsid w:val="0066329C"/>
    <w:rsid w:val="00674892"/>
    <w:rsid w:val="006C7C5A"/>
    <w:rsid w:val="006E47B7"/>
    <w:rsid w:val="00716570"/>
    <w:rsid w:val="0072567A"/>
    <w:rsid w:val="00744A78"/>
    <w:rsid w:val="007562FA"/>
    <w:rsid w:val="00760A0F"/>
    <w:rsid w:val="007A0A88"/>
    <w:rsid w:val="00804DBB"/>
    <w:rsid w:val="00823D3D"/>
    <w:rsid w:val="00873198"/>
    <w:rsid w:val="008F0C52"/>
    <w:rsid w:val="009262EB"/>
    <w:rsid w:val="00961E32"/>
    <w:rsid w:val="00993161"/>
    <w:rsid w:val="009E2794"/>
    <w:rsid w:val="00A06BD7"/>
    <w:rsid w:val="00AB474A"/>
    <w:rsid w:val="00AC0BF6"/>
    <w:rsid w:val="00AC2A00"/>
    <w:rsid w:val="00AE23D7"/>
    <w:rsid w:val="00B034B1"/>
    <w:rsid w:val="00B03A07"/>
    <w:rsid w:val="00B772E3"/>
    <w:rsid w:val="00C13CEE"/>
    <w:rsid w:val="00D3683C"/>
    <w:rsid w:val="00D66078"/>
    <w:rsid w:val="00D7108F"/>
    <w:rsid w:val="00D85B40"/>
    <w:rsid w:val="00DC22B9"/>
    <w:rsid w:val="00DD62D9"/>
    <w:rsid w:val="00E453CC"/>
    <w:rsid w:val="00EA45EF"/>
    <w:rsid w:val="00ED34AD"/>
    <w:rsid w:val="00EE1114"/>
    <w:rsid w:val="00EF123B"/>
    <w:rsid w:val="00F0331C"/>
    <w:rsid w:val="00F24DCC"/>
    <w:rsid w:val="00F340CD"/>
    <w:rsid w:val="00F7068B"/>
    <w:rsid w:val="00F85D38"/>
    <w:rsid w:val="00FA7AE3"/>
    <w:rsid w:val="00FB74F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554"/>
    <w:pPr>
      <w:keepNext/>
      <w:keepLines/>
      <w:outlineLvl w:val="0"/>
    </w:pPr>
    <w:rPr>
      <w:rFonts w:eastAsia="Times New Roman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554"/>
    <w:pPr>
      <w:keepNext/>
      <w:keepLines/>
      <w:outlineLvl w:val="1"/>
    </w:pPr>
    <w:rPr>
      <w:rFonts w:eastAsia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554"/>
    <w:pPr>
      <w:keepNext/>
      <w:keepLines/>
      <w:outlineLvl w:val="2"/>
    </w:pPr>
    <w:rPr>
      <w:rFonts w:eastAsia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6554"/>
    <w:rPr>
      <w:rFonts w:eastAsia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6554"/>
    <w:rPr>
      <w:rFonts w:eastAsia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F6554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F6554"/>
    <w:pPr>
      <w:spacing w:after="0" w:line="240" w:lineRule="auto"/>
      <w:contextualSpacing/>
    </w:pPr>
    <w:rPr>
      <w:rFonts w:eastAsia="Times New Roman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F6554"/>
    <w:rPr>
      <w:rFonts w:eastAsia="Times New Roman" w:cs="Times New Roman"/>
      <w:kern w:val="28"/>
      <w:sz w:val="56"/>
      <w:szCs w:val="56"/>
    </w:rPr>
  </w:style>
  <w:style w:type="paragraph" w:customStyle="1" w:styleId="2">
    <w:name w:val="Заг2"/>
    <w:basedOn w:val="Heading2"/>
    <w:next w:val="Normal"/>
    <w:autoRedefine/>
    <w:uiPriority w:val="99"/>
    <w:rsid w:val="00490130"/>
    <w:pPr>
      <w:spacing w:before="100" w:beforeAutospacing="1"/>
    </w:pPr>
    <w:rPr>
      <w:rFonts w:ascii="Times New Roman" w:hAnsi="Times New Roman"/>
      <w:b/>
      <w:sz w:val="28"/>
      <w:szCs w:val="28"/>
    </w:rPr>
  </w:style>
  <w:style w:type="paragraph" w:customStyle="1" w:styleId="1">
    <w:name w:val="Стиль1"/>
    <w:basedOn w:val="NoSpacing"/>
    <w:link w:val="10"/>
    <w:uiPriority w:val="99"/>
    <w:rsid w:val="00490130"/>
  </w:style>
  <w:style w:type="character" w:customStyle="1" w:styleId="10">
    <w:name w:val="Стиль1 Знак"/>
    <w:basedOn w:val="DefaultParagraphFont"/>
    <w:link w:val="1"/>
    <w:uiPriority w:val="99"/>
    <w:locked/>
    <w:rsid w:val="00490130"/>
    <w:rPr>
      <w:rFonts w:cs="Times New Roman"/>
    </w:rPr>
  </w:style>
  <w:style w:type="paragraph" w:customStyle="1" w:styleId="20">
    <w:name w:val="Классический заголовок 2"/>
    <w:basedOn w:val="Heading2"/>
    <w:link w:val="21"/>
    <w:uiPriority w:val="99"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1">
    <w:name w:val="Классический заголовок 2 Знак"/>
    <w:basedOn w:val="10"/>
    <w:link w:val="20"/>
    <w:uiPriority w:val="99"/>
    <w:locked/>
    <w:rsid w:val="00490130"/>
    <w:rPr>
      <w:rFonts w:ascii="Times New Roman" w:hAnsi="Times New Roman"/>
      <w:b/>
      <w:sz w:val="26"/>
      <w:szCs w:val="26"/>
    </w:rPr>
  </w:style>
  <w:style w:type="paragraph" w:customStyle="1" w:styleId="a">
    <w:name w:val="Код"/>
    <w:basedOn w:val="1"/>
    <w:link w:val="a0"/>
    <w:uiPriority w:val="99"/>
    <w:rsid w:val="00490130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10"/>
    <w:link w:val="a"/>
    <w:uiPriority w:val="99"/>
    <w:locked/>
    <w:rsid w:val="00490130"/>
    <w:rPr>
      <w:rFonts w:ascii="Courier New" w:hAnsi="Courier New"/>
      <w:sz w:val="24"/>
    </w:rPr>
  </w:style>
  <w:style w:type="table" w:styleId="TableGrid">
    <w:name w:val="Table Grid"/>
    <w:basedOn w:val="TableNormal"/>
    <w:uiPriority w:val="99"/>
    <w:rsid w:val="00490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90130"/>
    <w:rPr>
      <w:lang w:eastAsia="en-US"/>
    </w:rPr>
  </w:style>
  <w:style w:type="paragraph" w:customStyle="1" w:styleId="14-15">
    <w:name w:val="Текст14-1.5"/>
    <w:basedOn w:val="1"/>
    <w:link w:val="14-150"/>
    <w:uiPriority w:val="99"/>
    <w:rsid w:val="00490130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basedOn w:val="10"/>
    <w:link w:val="14-15"/>
    <w:uiPriority w:val="99"/>
    <w:locked/>
    <w:rsid w:val="00490130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32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161</TotalTime>
  <Pages>11</Pages>
  <Words>1280</Words>
  <Characters>7298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Виктор</cp:lastModifiedBy>
  <cp:revision>43</cp:revision>
  <dcterms:created xsi:type="dcterms:W3CDTF">2020-02-15T09:22:00Z</dcterms:created>
  <dcterms:modified xsi:type="dcterms:W3CDTF">2022-09-21T20:32:00Z</dcterms:modified>
</cp:coreProperties>
</file>