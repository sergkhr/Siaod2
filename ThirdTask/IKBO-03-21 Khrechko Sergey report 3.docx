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EA6193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EA6193" w:rsidRPr="006C17EE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794526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EA6193" w:rsidRPr="006C17EE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EA6193" w:rsidRPr="006C17EE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EA6193" w:rsidRPr="00674892" w:rsidRDefault="00EA6193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EA6193" w:rsidRPr="00674892" w:rsidRDefault="00EA6193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EA6193" w:rsidRPr="00674892" w:rsidRDefault="00EA6193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EA6193" w:rsidRPr="006C17EE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EA6193" w:rsidRPr="00674892" w:rsidRDefault="00EA6193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EA6193" w:rsidRPr="006C17EE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EA6193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EA6193" w:rsidRPr="00674892" w:rsidRDefault="00EA6193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EA6193" w:rsidRPr="006C17EE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EA6193" w:rsidRPr="00674892" w:rsidRDefault="00EA6193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EA6193" w:rsidRPr="006C17EE" w:rsidTr="007562FA">
        <w:tc>
          <w:tcPr>
            <w:tcW w:w="5000" w:type="pct"/>
            <w:gridSpan w:val="2"/>
          </w:tcPr>
          <w:p w:rsidR="00EA6193" w:rsidRPr="001016B0" w:rsidRDefault="00EA6193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EA6193" w:rsidRPr="006C17EE" w:rsidTr="007562FA">
        <w:tc>
          <w:tcPr>
            <w:tcW w:w="5000" w:type="pct"/>
            <w:gridSpan w:val="2"/>
          </w:tcPr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EA6193" w:rsidRPr="006C17EE" w:rsidTr="007562FA">
        <w:tc>
          <w:tcPr>
            <w:tcW w:w="5000" w:type="pct"/>
            <w:gridSpan w:val="2"/>
          </w:tcPr>
          <w:p w:rsidR="00EA6193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EA6193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7022DB">
              <w:rPr>
                <w:rFonts w:ascii="Times New Roman" w:hAnsi="Times New Roman"/>
                <w:b/>
                <w:spacing w:val="-5"/>
                <w:sz w:val="28"/>
                <w:szCs w:val="28"/>
                <w:highlight w:val="yellow"/>
                <w:lang w:eastAsia="ru-RU"/>
              </w:rPr>
              <w:t>Поразрядные операции и их применение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EA6193" w:rsidRPr="006C17EE" w:rsidTr="007562FA">
        <w:tc>
          <w:tcPr>
            <w:tcW w:w="5000" w:type="pct"/>
            <w:gridSpan w:val="2"/>
          </w:tcPr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EA6193" w:rsidRPr="006C17EE" w:rsidTr="007562FA">
        <w:tc>
          <w:tcPr>
            <w:tcW w:w="3229" w:type="pct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A6193" w:rsidRPr="00FE776D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03-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757A44">
              <w:rPr>
                <w:rFonts w:ascii="Times New Roman" w:hAnsi="Times New Roman"/>
                <w:sz w:val="24"/>
                <w:szCs w:val="24"/>
                <w:lang w:eastAsia="ru-RU"/>
              </w:rPr>
              <w:t>Хречко С.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В.</w:t>
            </w:r>
          </w:p>
        </w:tc>
      </w:tr>
      <w:tr w:rsidR="00EA6193" w:rsidRPr="006C17EE" w:rsidTr="007562FA">
        <w:tc>
          <w:tcPr>
            <w:tcW w:w="3229" w:type="pct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EA6193" w:rsidRPr="00674892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EA6193" w:rsidRPr="00744A78" w:rsidRDefault="00EA6193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EA6193" w:rsidRPr="006C17EE" w:rsidTr="007562FA">
        <w:tc>
          <w:tcPr>
            <w:tcW w:w="3510" w:type="dxa"/>
            <w:vAlign w:val="center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EA6193" w:rsidRPr="006C17EE" w:rsidTr="007562FA">
        <w:tc>
          <w:tcPr>
            <w:tcW w:w="3510" w:type="dxa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EA6193" w:rsidRPr="006C17EE" w:rsidTr="007562FA">
        <w:tc>
          <w:tcPr>
            <w:tcW w:w="3510" w:type="dxa"/>
            <w:vAlign w:val="center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EA6193" w:rsidRPr="00674892" w:rsidRDefault="00EA6193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EA6193" w:rsidRPr="00674892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A6193" w:rsidRPr="00F85D38" w:rsidRDefault="00EA6193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EA6193" w:rsidRPr="00490130" w:rsidRDefault="00EA6193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EA6193" w:rsidRDefault="00EA6193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:rsidR="00EA6193" w:rsidRPr="00490130" w:rsidRDefault="00EA6193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EA6193" w:rsidRPr="00D3683C" w:rsidRDefault="00EA6193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EA6193" w:rsidRPr="00D3683C" w:rsidRDefault="00EA6193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:rsidR="00EA6193" w:rsidRPr="00D3683C" w:rsidRDefault="00EA619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EA6193" w:rsidRPr="00D3683C" w:rsidRDefault="00EA619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EA6193" w:rsidRPr="00D3683C" w:rsidRDefault="00EA619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:rsidR="00EA6193" w:rsidRPr="00D3683C" w:rsidRDefault="00EA6193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:rsidR="00EA6193" w:rsidRPr="00D3683C" w:rsidRDefault="00EA6193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:rsidR="00EA6193" w:rsidRPr="00D3683C" w:rsidRDefault="00EA6193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:rsidR="00EA6193" w:rsidRPr="00D3683C" w:rsidRDefault="00EA6193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EA6193" w:rsidRPr="00D3683C" w:rsidRDefault="00EA6193" w:rsidP="00D3683C">
      <w:pPr>
        <w:pStyle w:val="14-15"/>
        <w:spacing w:before="100" w:beforeAutospacing="1" w:after="0" w:afterAutospacing="0"/>
        <w:rPr>
          <w:highlight w:val="yellow"/>
        </w:rPr>
      </w:pPr>
      <w:r w:rsidRPr="00456D6F">
        <w:rPr>
          <w:highlight w:val="yellow"/>
        </w:rPr>
        <w:t xml:space="preserve">Вариант </w:t>
      </w:r>
      <w:r w:rsidRPr="00D3683C">
        <w:rPr>
          <w:highlight w:val="yellow"/>
        </w:rPr>
        <w:t>№1.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365"/>
      </w:tblGrid>
      <w:tr w:rsidR="00EA6193" w:rsidRPr="006C17EE" w:rsidTr="006C17EE">
        <w:tc>
          <w:tcPr>
            <w:tcW w:w="1980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1</w:t>
            </w:r>
          </w:p>
        </w:tc>
        <w:tc>
          <w:tcPr>
            <w:tcW w:w="7365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5-ый и 7-ой справа</w:t>
            </w:r>
          </w:p>
        </w:tc>
      </w:tr>
      <w:tr w:rsidR="00EA6193" w:rsidRPr="006C17EE" w:rsidTr="006C17EE">
        <w:tc>
          <w:tcPr>
            <w:tcW w:w="1980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2</w:t>
            </w:r>
          </w:p>
        </w:tc>
        <w:tc>
          <w:tcPr>
            <w:tcW w:w="7365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С 9-ого четыре слева</w:t>
            </w:r>
          </w:p>
        </w:tc>
      </w:tr>
      <w:tr w:rsidR="00EA6193" w:rsidRPr="006C17EE" w:rsidTr="006C17EE">
        <w:tc>
          <w:tcPr>
            <w:tcW w:w="1980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3</w:t>
            </w:r>
          </w:p>
        </w:tc>
        <w:tc>
          <w:tcPr>
            <w:tcW w:w="7365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EA6193" w:rsidRPr="006C17EE" w:rsidTr="006C17EE">
        <w:tc>
          <w:tcPr>
            <w:tcW w:w="1980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4</w:t>
            </w:r>
          </w:p>
        </w:tc>
        <w:tc>
          <w:tcPr>
            <w:tcW w:w="7365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8</w:t>
            </w:r>
          </w:p>
        </w:tc>
      </w:tr>
      <w:tr w:rsidR="00EA6193" w:rsidRPr="006C17EE" w:rsidTr="006C17EE">
        <w:tc>
          <w:tcPr>
            <w:tcW w:w="1980" w:type="dxa"/>
          </w:tcPr>
          <w:p w:rsidR="00EA6193" w:rsidRPr="006C17EE" w:rsidRDefault="00EA6193" w:rsidP="006C17EE">
            <w:pPr>
              <w:pStyle w:val="14-15"/>
              <w:spacing w:after="0" w:afterAutospacing="0"/>
              <w:rPr>
                <w:highlight w:val="yellow"/>
              </w:rPr>
            </w:pPr>
            <w:r w:rsidRPr="006C17EE">
              <w:rPr>
                <w:highlight w:val="yellow"/>
              </w:rPr>
              <w:t>Упражнение 5</w:t>
            </w:r>
          </w:p>
        </w:tc>
        <w:tc>
          <w:tcPr>
            <w:tcW w:w="7365" w:type="dxa"/>
          </w:tcPr>
          <w:p w:rsidR="00EA6193" w:rsidRPr="006C17EE" w:rsidRDefault="00EA6193" w:rsidP="00D3683C">
            <w:pPr>
              <w:pStyle w:val="14-15"/>
            </w:pPr>
            <w:r w:rsidRPr="006C17EE">
              <w:rPr>
                <w:highlight w:val="yellow"/>
              </w:rPr>
              <w:t>Установить n-ый бит в 1, используя маску 1</w:t>
            </w:r>
          </w:p>
        </w:tc>
      </w:tr>
    </w:tbl>
    <w:p w:rsidR="00EA6193" w:rsidRPr="009262EB" w:rsidRDefault="00EA6193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EA6193" w:rsidRPr="004F4C61" w:rsidRDefault="00EA6193" w:rsidP="001F73CE">
      <w:pPr>
        <w:pStyle w:val="14-15"/>
      </w:pPr>
      <w:r>
        <w:t>*немного теории по теме работы в целом</w:t>
      </w:r>
      <w:r w:rsidRPr="004F4C61">
        <w:t>*</w:t>
      </w:r>
    </w:p>
    <w:p w:rsidR="00EA6193" w:rsidRPr="004F4C61" w:rsidRDefault="00EA6193" w:rsidP="001A718B">
      <w:pPr>
        <w:pStyle w:val="14-15"/>
      </w:pPr>
      <w:r w:rsidRPr="004F4C61">
        <w:t xml:space="preserve">*немного теории про </w:t>
      </w:r>
      <w:r w:rsidRPr="001A718B">
        <w:rPr>
          <w:highlight w:val="yellow"/>
        </w:rPr>
        <w:t>поразрядные операции</w:t>
      </w:r>
      <w:r w:rsidRPr="004F4C61">
        <w:t>*</w:t>
      </w:r>
    </w:p>
    <w:p w:rsidR="00EA6193" w:rsidRDefault="00EA6193" w:rsidP="008F0C52">
      <w:pPr>
        <w:pStyle w:val="14-15"/>
      </w:pPr>
      <w:r w:rsidRPr="004F4C61">
        <w:t xml:space="preserve">*объяснение алгоритма </w:t>
      </w:r>
      <w:r>
        <w:t xml:space="preserve">написанных функций + полученный код функций (основной фрагмент, не вся программа)*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EA6193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A6193" w:rsidRPr="006C17EE" w:rsidRDefault="00EA6193" w:rsidP="004F4C61">
            <w:pPr>
              <w:pStyle w:val="a"/>
            </w:pPr>
            <w:r w:rsidRPr="006C17EE">
              <w:t>//Функция умножения с помощью поразрядных операций (упр. 3)</w:t>
            </w:r>
          </w:p>
          <w:p w:rsidR="00EA6193" w:rsidRPr="006C17EE" w:rsidRDefault="00EA6193" w:rsidP="004F4C61">
            <w:pPr>
              <w:pStyle w:val="a"/>
            </w:pPr>
          </w:p>
          <w:p w:rsidR="00EA6193" w:rsidRPr="006C17EE" w:rsidRDefault="00EA6193" w:rsidP="004F4C61">
            <w:pPr>
              <w:pStyle w:val="a"/>
            </w:pPr>
            <w:r w:rsidRPr="006C17EE">
              <w:rPr>
                <w:lang w:val="en-US"/>
              </w:rPr>
              <w:t>void</w:t>
            </w:r>
            <w:r w:rsidRPr="006C17EE">
              <w:t xml:space="preserve"> </w:t>
            </w:r>
            <w:r w:rsidRPr="006C17EE">
              <w:rPr>
                <w:lang w:val="en-US"/>
              </w:rPr>
              <w:t>bitmult</w:t>
            </w:r>
            <w:r w:rsidRPr="006C17EE">
              <w:t>()</w:t>
            </w:r>
          </w:p>
          <w:p w:rsidR="00EA6193" w:rsidRPr="006C17EE" w:rsidRDefault="00EA6193" w:rsidP="004F4C61">
            <w:pPr>
              <w:pStyle w:val="a"/>
            </w:pPr>
            <w:r w:rsidRPr="006C17EE">
              <w:t>{</w:t>
            </w:r>
          </w:p>
          <w:p w:rsidR="00EA6193" w:rsidRPr="006C17EE" w:rsidRDefault="00EA6193" w:rsidP="004F4C61">
            <w:pPr>
              <w:pStyle w:val="a"/>
              <w:rPr>
                <w:sz w:val="20"/>
                <w:szCs w:val="20"/>
              </w:rPr>
            </w:pPr>
            <w:r w:rsidRPr="006C17EE">
              <w:t>}</w:t>
            </w:r>
          </w:p>
        </w:tc>
      </w:tr>
    </w:tbl>
    <w:p w:rsidR="00EA6193" w:rsidRDefault="00EA6193" w:rsidP="00AC2A00">
      <w:pPr>
        <w:pStyle w:val="14-15"/>
        <w:spacing w:before="100" w:beforeAutospacing="1"/>
      </w:pPr>
      <w:r>
        <w:t>*описание работы программы (пользовательского интерфейса) + скриншот интерфейса*</w:t>
      </w:r>
    </w:p>
    <w:p w:rsidR="00EA6193" w:rsidRDefault="00EA6193" w:rsidP="00EF123B">
      <w:pPr>
        <w:pStyle w:val="14-15"/>
        <w:spacing w:after="0" w:afterAutospacing="0"/>
        <w:jc w:val="center"/>
      </w:pPr>
      <w:r>
        <w:rPr>
          <w:noProof/>
          <w:lang w:eastAsia="ru-RU"/>
        </w:rPr>
        <w:pict>
          <v:shape id="Рисунок 1" o:spid="_x0000_i1026" type="#_x0000_t75" style="width:435pt;height:66.75pt;visibility:visible">
            <v:imagedata r:id="rId6" o:title="" cropbottom="47539f" cropright="21314f"/>
          </v:shape>
        </w:pict>
      </w:r>
    </w:p>
    <w:p w:rsidR="00EA6193" w:rsidRDefault="00EA6193" w:rsidP="00AC2A00">
      <w:pPr>
        <w:pStyle w:val="14-15"/>
        <w:jc w:val="center"/>
      </w:pPr>
      <w:r>
        <w:t>Рисунок 1. Интерфейс программы</w:t>
      </w:r>
    </w:p>
    <w:p w:rsidR="00EA6193" w:rsidRPr="00804DBB" w:rsidRDefault="00EA6193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EA6193" w:rsidRDefault="00EA6193" w:rsidP="008F0C52">
      <w:pPr>
        <w:pStyle w:val="14-15"/>
      </w:pPr>
      <w:r>
        <w:t xml:space="preserve">*описание </w:t>
      </w:r>
      <w:r w:rsidRPr="008F0C52">
        <w:rPr>
          <w:b/>
          <w:bCs/>
        </w:rPr>
        <w:t>тестового прогона</w:t>
      </w:r>
      <w:r>
        <w:t xml:space="preserve"> программы + скриншот. Тестовый прогон – прогон на маленьком объеме входных данных, введенных вручную, программа должна выводить на экран ход решения, чтобы можно было это проверить*</w:t>
      </w:r>
    </w:p>
    <w:p w:rsidR="00EA6193" w:rsidRDefault="00EA6193" w:rsidP="000B128F">
      <w:pPr>
        <w:pStyle w:val="14-15"/>
        <w:spacing w:after="0" w:afterAutospacing="0"/>
        <w:jc w:val="center"/>
      </w:pPr>
      <w:r w:rsidRPr="00794526">
        <w:rPr>
          <w:lang w:val="en-US"/>
        </w:rPr>
        <w:pict>
          <v:shape id="_x0000_i1027" type="#_x0000_t75" style="width:462.75pt;height:77.25pt">
            <v:imagedata r:id="rId7" o:title=""/>
          </v:shape>
        </w:pict>
      </w:r>
    </w:p>
    <w:p w:rsidR="00EA6193" w:rsidRPr="000B128F" w:rsidRDefault="00EA6193" w:rsidP="000B128F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Хэш-функций</w:t>
      </w:r>
    </w:p>
    <w:p w:rsidR="00EA6193" w:rsidRDefault="00EA6193" w:rsidP="000B128F">
      <w:pPr>
        <w:pStyle w:val="14-15"/>
        <w:spacing w:before="100" w:beforeAutospacing="1" w:after="0" w:afterAutospacing="0"/>
        <w:jc w:val="center"/>
      </w:pPr>
      <w:r w:rsidRPr="00794526">
        <w:rPr>
          <w:lang w:val="en-US"/>
        </w:rPr>
        <w:pict>
          <v:shape id="_x0000_i1028" type="#_x0000_t75" style="width:464.25pt;height:80.25pt">
            <v:imagedata r:id="rId8" o:title=""/>
          </v:shape>
        </w:pict>
      </w:r>
    </w:p>
    <w:p w:rsidR="00EA6193" w:rsidRDefault="00EA6193" w:rsidP="000B128F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Хэш-функций</w:t>
      </w:r>
    </w:p>
    <w:p w:rsidR="00EA6193" w:rsidRDefault="00EA6193" w:rsidP="000B128F">
      <w:pPr>
        <w:pStyle w:val="14-15"/>
        <w:jc w:val="center"/>
        <w:rPr>
          <w:lang w:val="en-US"/>
        </w:rPr>
      </w:pPr>
      <w:r w:rsidRPr="00794526">
        <w:rPr>
          <w:lang w:val="en-US"/>
        </w:rPr>
        <w:pict>
          <v:shape id="_x0000_i1029" type="#_x0000_t75" style="width:404.25pt;height:53.25pt">
            <v:imagedata r:id="rId9" o:title=""/>
          </v:shape>
        </w:pict>
      </w:r>
    </w:p>
    <w:p w:rsidR="00EA6193" w:rsidRDefault="00EA6193" w:rsidP="00541785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добавления</w:t>
      </w:r>
    </w:p>
    <w:p w:rsidR="00EA6193" w:rsidRDefault="00EA6193" w:rsidP="00541785">
      <w:pPr>
        <w:pStyle w:val="14-15"/>
        <w:jc w:val="center"/>
      </w:pPr>
      <w:r>
        <w:pict>
          <v:shape id="_x0000_i1030" type="#_x0000_t75" style="width:390.75pt;height:60.75pt">
            <v:imagedata r:id="rId10" o:title=""/>
          </v:shape>
        </w:pict>
      </w:r>
    </w:p>
    <w:p w:rsidR="00EA6193" w:rsidRDefault="00EA6193" w:rsidP="00541785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добавления</w:t>
      </w:r>
    </w:p>
    <w:p w:rsidR="00EA6193" w:rsidRDefault="00EA6193" w:rsidP="00541785">
      <w:pPr>
        <w:pStyle w:val="14-15"/>
        <w:jc w:val="center"/>
        <w:rPr>
          <w:lang w:val="en-US"/>
        </w:rPr>
      </w:pPr>
    </w:p>
    <w:p w:rsidR="00EA6193" w:rsidRDefault="00EA6193" w:rsidP="00541785">
      <w:pPr>
        <w:pStyle w:val="14-15"/>
        <w:jc w:val="center"/>
        <w:rPr>
          <w:lang w:val="en-US"/>
        </w:rPr>
      </w:pPr>
      <w:r>
        <w:pict>
          <v:shape id="_x0000_i1031" type="#_x0000_t75" style="width:466.5pt;height:47.25pt">
            <v:imagedata r:id="rId11" o:title=""/>
          </v:shape>
        </w:pict>
      </w:r>
    </w:p>
    <w:p w:rsidR="00EA6193" w:rsidRDefault="00EA6193" w:rsidP="009F3B79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удаления</w:t>
      </w:r>
    </w:p>
    <w:p w:rsidR="00EA6193" w:rsidRDefault="00EA6193" w:rsidP="009F3B79">
      <w:pPr>
        <w:pStyle w:val="14-15"/>
        <w:jc w:val="center"/>
      </w:pPr>
      <w:r>
        <w:pict>
          <v:shape id="_x0000_i1032" type="#_x0000_t75" style="width:465.75pt;height:45.75pt">
            <v:imagedata r:id="rId12" o:title=""/>
          </v:shape>
        </w:pict>
      </w:r>
    </w:p>
    <w:p w:rsidR="00EA6193" w:rsidRDefault="00EA6193" w:rsidP="00796780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функции удаления</w:t>
      </w:r>
    </w:p>
    <w:p w:rsidR="00EA6193" w:rsidRDefault="00EA6193" w:rsidP="00796780">
      <w:pPr>
        <w:pStyle w:val="14-15"/>
        <w:jc w:val="center"/>
        <w:rPr>
          <w:lang w:val="en-US"/>
        </w:rPr>
      </w:pPr>
      <w:r w:rsidRPr="00794526">
        <w:rPr>
          <w:lang w:val="en-US"/>
        </w:rPr>
        <w:pict>
          <v:shape id="_x0000_i1033" type="#_x0000_t75" style="width:462.75pt;height:46.5pt">
            <v:imagedata r:id="rId13" o:title=""/>
          </v:shape>
        </w:pict>
      </w:r>
    </w:p>
    <w:p w:rsidR="00EA6193" w:rsidRPr="00F803F1" w:rsidRDefault="00EA6193" w:rsidP="00046864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добавления</w:t>
      </w:r>
      <w:r w:rsidRPr="00F803F1">
        <w:t xml:space="preserve"> </w:t>
      </w:r>
      <w:r>
        <w:t>с рехэшированием</w:t>
      </w:r>
    </w:p>
    <w:p w:rsidR="00EA6193" w:rsidRPr="00F803F1" w:rsidRDefault="00EA6193" w:rsidP="005B00BD">
      <w:pPr>
        <w:pStyle w:val="14-15"/>
      </w:pPr>
      <w:r>
        <w:t>На след. Рис. Видно, что после удаления 40-ка, на позиции 1 в таблице (удаление проверено, присваивает -2), поиск пошел искать дальше, и добавив 3 (</w:t>
      </w:r>
      <w:r>
        <w:rPr>
          <w:lang w:val="en-US"/>
        </w:rPr>
        <w:t>hash</w:t>
      </w:r>
      <w:r w:rsidRPr="005B00BD">
        <w:t xml:space="preserve">2 </w:t>
      </w:r>
      <w:r>
        <w:t>для 20), нашел искомое.</w:t>
      </w:r>
    </w:p>
    <w:p w:rsidR="00EA6193" w:rsidRPr="005B00BD" w:rsidRDefault="00EA6193" w:rsidP="00046864">
      <w:pPr>
        <w:pStyle w:val="14-15"/>
        <w:jc w:val="center"/>
      </w:pPr>
      <w:r w:rsidRPr="00794526">
        <w:rPr>
          <w:lang w:val="en-US"/>
        </w:rPr>
        <w:pict>
          <v:shape id="_x0000_i1034" type="#_x0000_t75" style="width:461.25pt;height:91.5pt">
            <v:imagedata r:id="rId14" o:title=""/>
          </v:shape>
        </w:pict>
      </w:r>
    </w:p>
    <w:p w:rsidR="00EA6193" w:rsidRDefault="00EA6193" w:rsidP="005B00BD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поиска</w:t>
      </w:r>
    </w:p>
    <w:p w:rsidR="00EA6193" w:rsidRDefault="00EA6193" w:rsidP="005B00BD">
      <w:pPr>
        <w:pStyle w:val="14-15"/>
        <w:jc w:val="center"/>
        <w:rPr>
          <w:lang w:val="en-US"/>
        </w:rPr>
      </w:pPr>
      <w:r w:rsidRPr="00794526">
        <w:rPr>
          <w:lang w:val="en-US"/>
        </w:rPr>
        <w:pict>
          <v:shape id="_x0000_i1035" type="#_x0000_t75" style="width:462.75pt;height:101.25pt">
            <v:imagedata r:id="rId15" o:title=""/>
          </v:shape>
        </w:pict>
      </w:r>
    </w:p>
    <w:p w:rsidR="00EA6193" w:rsidRDefault="00EA6193" w:rsidP="00377FF1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поиска</w:t>
      </w:r>
    </w:p>
    <w:p w:rsidR="00EA6193" w:rsidRDefault="00EA6193" w:rsidP="00F803F1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6" type="#_x0000_t75" style="width:402.75pt;height:95.25pt">
            <v:imagedata r:id="rId16" o:title=""/>
          </v:shape>
        </w:pict>
      </w:r>
    </w:p>
    <w:p w:rsidR="00EA6193" w:rsidRDefault="00EA6193" w:rsidP="00F803F1">
      <w:pPr>
        <w:pStyle w:val="14-15"/>
        <w:jc w:val="center"/>
        <w:rPr>
          <w:lang w:val="en-US"/>
        </w:rPr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перевода в бинарный файл</w:t>
      </w:r>
    </w:p>
    <w:p w:rsidR="00EA6193" w:rsidRDefault="00EA6193" w:rsidP="002232CD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7" type="#_x0000_t75" style="width:372.75pt;height:120.75pt">
            <v:imagedata r:id="rId17" o:title=""/>
          </v:shape>
        </w:pict>
      </w:r>
    </w:p>
    <w:p w:rsidR="00EA6193" w:rsidRDefault="00EA6193" w:rsidP="002232CD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получения записи файла</w:t>
      </w:r>
    </w:p>
    <w:p w:rsidR="00EA6193" w:rsidRDefault="00EA6193" w:rsidP="00073739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8" type="#_x0000_t75" style="width:316.5pt;height:106.5pt">
            <v:imagedata r:id="rId18" o:title=""/>
          </v:shape>
        </w:pict>
      </w:r>
    </w:p>
    <w:p w:rsidR="00EA6193" w:rsidRPr="008132BC" w:rsidRDefault="00EA6193" w:rsidP="00073739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удаления записи</w:t>
      </w:r>
      <w:r w:rsidRPr="008132BC">
        <w:t xml:space="preserve"> </w:t>
      </w:r>
      <w:r>
        <w:t xml:space="preserve">по </w:t>
      </w:r>
      <w:r>
        <w:rPr>
          <w:lang w:val="en-US"/>
        </w:rPr>
        <w:t>id</w:t>
      </w:r>
    </w:p>
    <w:p w:rsidR="00EA6193" w:rsidRPr="007F4DF1" w:rsidRDefault="00EA6193" w:rsidP="008132BC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39" type="#_x0000_t75" style="width:465pt;height:308.25pt">
            <v:imagedata r:id="rId19" o:title=""/>
          </v:shape>
        </w:pict>
      </w:r>
    </w:p>
    <w:p w:rsidR="00EA6193" w:rsidRDefault="00EA6193" w:rsidP="008132BC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удаления записи</w:t>
      </w:r>
      <w:r w:rsidRPr="00600DC4">
        <w:t xml:space="preserve"> </w:t>
      </w:r>
      <w:r>
        <w:t>по индексу</w:t>
      </w:r>
    </w:p>
    <w:p w:rsidR="00EA6193" w:rsidRPr="007F4DF1" w:rsidRDefault="00EA6193" w:rsidP="007F4DF1">
      <w:pPr>
        <w:pStyle w:val="14-15"/>
      </w:pPr>
      <w:r>
        <w:tab/>
        <w:t>Мы добавляем на позицию 2 и в конец (на позиции два уже есть запись =</w:t>
      </w:r>
      <w:r w:rsidRPr="007F4DF1">
        <w:t>&gt;</w:t>
      </w:r>
      <w:r>
        <w:t xml:space="preserve"> заменяем, это для записи в удаленные позиции, если вдруг понадобится)</w:t>
      </w:r>
    </w:p>
    <w:p w:rsidR="00EA6193" w:rsidRPr="007F4DF1" w:rsidRDefault="00EA6193" w:rsidP="007F4DF1">
      <w:pPr>
        <w:pStyle w:val="14-15"/>
        <w:jc w:val="center"/>
        <w:rPr>
          <w:lang w:val="en-US"/>
        </w:rPr>
      </w:pPr>
      <w:r w:rsidRPr="006F6FAF">
        <w:rPr>
          <w:lang w:val="en-US"/>
        </w:rPr>
        <w:pict>
          <v:shape id="_x0000_i1040" type="#_x0000_t75" style="width:444.75pt;height:213pt">
            <v:imagedata r:id="rId20" o:title=""/>
          </v:shape>
        </w:pict>
      </w:r>
    </w:p>
    <w:p w:rsidR="00EA6193" w:rsidRPr="00600DC4" w:rsidRDefault="00EA6193" w:rsidP="007F4DF1">
      <w:pPr>
        <w:pStyle w:val="14-15"/>
        <w:jc w:val="center"/>
      </w:pPr>
      <w:r>
        <w:t xml:space="preserve">Рисунок </w:t>
      </w:r>
      <w:r w:rsidRPr="000B128F">
        <w:rPr>
          <w:highlight w:val="yellow"/>
        </w:rPr>
        <w:t>1</w:t>
      </w:r>
      <w:r>
        <w:t>. Тестирование добавления записи</w:t>
      </w:r>
    </w:p>
    <w:p w:rsidR="00EA6193" w:rsidRPr="007F4DF1" w:rsidRDefault="00EA6193" w:rsidP="008132BC">
      <w:pPr>
        <w:pStyle w:val="14-15"/>
        <w:jc w:val="center"/>
      </w:pPr>
    </w:p>
    <w:p w:rsidR="00EA6193" w:rsidRPr="00600DC4" w:rsidRDefault="00EA6193" w:rsidP="00073739">
      <w:pPr>
        <w:pStyle w:val="14-15"/>
        <w:jc w:val="center"/>
      </w:pPr>
    </w:p>
    <w:p w:rsidR="00EA6193" w:rsidRPr="002232CD" w:rsidRDefault="00EA6193" w:rsidP="002232CD">
      <w:pPr>
        <w:pStyle w:val="14-15"/>
        <w:jc w:val="center"/>
      </w:pPr>
    </w:p>
    <w:p w:rsidR="00EA6193" w:rsidRPr="002232CD" w:rsidRDefault="00EA6193" w:rsidP="00F803F1">
      <w:pPr>
        <w:pStyle w:val="14-15"/>
        <w:jc w:val="center"/>
      </w:pPr>
    </w:p>
    <w:p w:rsidR="00EA6193" w:rsidRPr="00F803F1" w:rsidRDefault="00EA6193" w:rsidP="005B00BD">
      <w:pPr>
        <w:pStyle w:val="14-15"/>
        <w:jc w:val="center"/>
      </w:pPr>
    </w:p>
    <w:p w:rsidR="00EA6193" w:rsidRPr="005B00BD" w:rsidRDefault="00EA6193" w:rsidP="00046864">
      <w:pPr>
        <w:pStyle w:val="14-15"/>
        <w:jc w:val="center"/>
      </w:pPr>
    </w:p>
    <w:p w:rsidR="00EA6193" w:rsidRPr="005B00BD" w:rsidRDefault="00EA6193" w:rsidP="00796780">
      <w:pPr>
        <w:pStyle w:val="14-15"/>
        <w:jc w:val="center"/>
      </w:pPr>
    </w:p>
    <w:p w:rsidR="00EA6193" w:rsidRPr="005B00BD" w:rsidRDefault="00EA6193" w:rsidP="009F3B79">
      <w:pPr>
        <w:pStyle w:val="14-15"/>
        <w:jc w:val="center"/>
      </w:pPr>
    </w:p>
    <w:p w:rsidR="00EA6193" w:rsidRPr="005B00BD" w:rsidRDefault="00EA6193" w:rsidP="00541785">
      <w:pPr>
        <w:pStyle w:val="14-15"/>
        <w:jc w:val="center"/>
      </w:pPr>
    </w:p>
    <w:p w:rsidR="00EA6193" w:rsidRPr="005B00BD" w:rsidRDefault="00EA6193" w:rsidP="00541785">
      <w:pPr>
        <w:pStyle w:val="14-15"/>
        <w:spacing w:before="100" w:beforeAutospacing="1" w:after="0" w:afterAutospacing="0"/>
      </w:pPr>
    </w:p>
    <w:p w:rsidR="00EA6193" w:rsidRPr="005B00BD" w:rsidRDefault="00EA6193" w:rsidP="00757A44">
      <w:pPr>
        <w:pStyle w:val="14-15"/>
        <w:spacing w:before="100" w:beforeAutospacing="1" w:after="0" w:afterAutospacing="0"/>
        <w:jc w:val="center"/>
      </w:pPr>
    </w:p>
    <w:p w:rsidR="00EA6193" w:rsidRDefault="00EA6193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EA6193" w:rsidRPr="009E2794" w:rsidRDefault="00EA6193" w:rsidP="00A06BD7">
      <w:pPr>
        <w:pStyle w:val="14-15"/>
        <w:numPr>
          <w:ilvl w:val="0"/>
          <w:numId w:val="4"/>
        </w:numPr>
      </w:pPr>
      <w:r>
        <w:t>*выводы, которые можно сделать на основе полученных результатов*</w:t>
      </w:r>
    </w:p>
    <w:p w:rsidR="00EA6193" w:rsidRPr="00365BCC" w:rsidRDefault="00EA6193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EA6193" w:rsidRDefault="00EA6193" w:rsidP="003849B8">
      <w:pPr>
        <w:pStyle w:val="14-15"/>
        <w:spacing w:after="0" w:afterAutospacing="0"/>
      </w:pPr>
      <w:r>
        <w:t>В результате выполнения работы я:</w:t>
      </w:r>
    </w:p>
    <w:p w:rsidR="00EA6193" w:rsidRDefault="00EA6193" w:rsidP="00AC2A00">
      <w:pPr>
        <w:pStyle w:val="14-15"/>
        <w:numPr>
          <w:ilvl w:val="0"/>
          <w:numId w:val="5"/>
        </w:numPr>
      </w:pPr>
      <w:r>
        <w:t xml:space="preserve">Освоил алгоритмы работы с поразрядными операциями и их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:rsidR="00EA6193" w:rsidRDefault="00EA6193" w:rsidP="00AB474A">
      <w:pPr>
        <w:pStyle w:val="14-15"/>
        <w:numPr>
          <w:ilvl w:val="0"/>
          <w:numId w:val="5"/>
        </w:numPr>
      </w:pPr>
      <w:r>
        <w:t>Научился программировать автоматическое тестирование простых программ</w:t>
      </w:r>
    </w:p>
    <w:p w:rsidR="00EA6193" w:rsidRPr="00F7068B" w:rsidRDefault="00EA6193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EA6193" w:rsidRPr="006C17EE" w:rsidTr="006C17E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A6193" w:rsidRPr="006C17EE" w:rsidRDefault="00EA619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void bitmult()</w:t>
            </w:r>
          </w:p>
          <w:p w:rsidR="00EA6193" w:rsidRPr="006C17EE" w:rsidRDefault="00EA619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EA6193" w:rsidRPr="006C17EE" w:rsidRDefault="00EA619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  <w:p w:rsidR="00EA6193" w:rsidRPr="006C17EE" w:rsidRDefault="00EA6193" w:rsidP="007562FA">
            <w:pPr>
              <w:pStyle w:val="a"/>
              <w:rPr>
                <w:lang w:val="en-US"/>
              </w:rPr>
            </w:pPr>
          </w:p>
          <w:p w:rsidR="00EA6193" w:rsidRPr="006C17EE" w:rsidRDefault="00EA619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int main()</w:t>
            </w:r>
          </w:p>
          <w:p w:rsidR="00EA6193" w:rsidRPr="006C17EE" w:rsidRDefault="00EA6193" w:rsidP="007562FA">
            <w:pPr>
              <w:pStyle w:val="a"/>
              <w:rPr>
                <w:lang w:val="en-US"/>
              </w:rPr>
            </w:pPr>
            <w:r w:rsidRPr="006C17EE">
              <w:rPr>
                <w:lang w:val="en-US"/>
              </w:rPr>
              <w:t>{</w:t>
            </w:r>
          </w:p>
          <w:p w:rsidR="00EA6193" w:rsidRPr="006C17EE" w:rsidRDefault="00EA6193" w:rsidP="007562FA">
            <w:pPr>
              <w:pStyle w:val="a"/>
              <w:rPr>
                <w:sz w:val="20"/>
                <w:szCs w:val="20"/>
                <w:lang w:val="en-US"/>
              </w:rPr>
            </w:pPr>
            <w:r w:rsidRPr="006C17EE">
              <w:rPr>
                <w:lang w:val="en-US"/>
              </w:rPr>
              <w:t>}</w:t>
            </w:r>
          </w:p>
        </w:tc>
      </w:tr>
    </w:tbl>
    <w:p w:rsidR="00EA6193" w:rsidRDefault="00EA6193"/>
    <w:sectPr w:rsidR="00EA6193" w:rsidSect="008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5E2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B5C4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9A4B9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CF89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8508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5AF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0485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A06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B6C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A8B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5"/>
  </w:num>
  <w:num w:numId="6">
    <w:abstractNumId w:val="14"/>
  </w:num>
  <w:num w:numId="7">
    <w:abstractNumId w:val="17"/>
  </w:num>
  <w:num w:numId="8">
    <w:abstractNumId w:val="18"/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46864"/>
    <w:rsid w:val="00062A27"/>
    <w:rsid w:val="00073739"/>
    <w:rsid w:val="000B128F"/>
    <w:rsid w:val="000B592B"/>
    <w:rsid w:val="000D1EC5"/>
    <w:rsid w:val="000D6BB2"/>
    <w:rsid w:val="000F3AC2"/>
    <w:rsid w:val="000F6554"/>
    <w:rsid w:val="001016B0"/>
    <w:rsid w:val="00104CFB"/>
    <w:rsid w:val="00197A9E"/>
    <w:rsid w:val="001A718B"/>
    <w:rsid w:val="001E3092"/>
    <w:rsid w:val="001F73CE"/>
    <w:rsid w:val="0020158C"/>
    <w:rsid w:val="002232CD"/>
    <w:rsid w:val="00264004"/>
    <w:rsid w:val="002670B4"/>
    <w:rsid w:val="002A587E"/>
    <w:rsid w:val="002D12FA"/>
    <w:rsid w:val="00365BCC"/>
    <w:rsid w:val="003678FB"/>
    <w:rsid w:val="00377FF1"/>
    <w:rsid w:val="003849B8"/>
    <w:rsid w:val="003D778F"/>
    <w:rsid w:val="003F4DE5"/>
    <w:rsid w:val="00456D6F"/>
    <w:rsid w:val="00490130"/>
    <w:rsid w:val="004C49ED"/>
    <w:rsid w:val="004F4C61"/>
    <w:rsid w:val="00541785"/>
    <w:rsid w:val="005B00BD"/>
    <w:rsid w:val="005F2E8E"/>
    <w:rsid w:val="00600DC4"/>
    <w:rsid w:val="00640AE3"/>
    <w:rsid w:val="00650190"/>
    <w:rsid w:val="00674892"/>
    <w:rsid w:val="006C17EE"/>
    <w:rsid w:val="006C7C5A"/>
    <w:rsid w:val="006E47B7"/>
    <w:rsid w:val="006F6FAF"/>
    <w:rsid w:val="007022DB"/>
    <w:rsid w:val="00716570"/>
    <w:rsid w:val="00744A78"/>
    <w:rsid w:val="0075319B"/>
    <w:rsid w:val="007562FA"/>
    <w:rsid w:val="00757A44"/>
    <w:rsid w:val="00794526"/>
    <w:rsid w:val="00796780"/>
    <w:rsid w:val="007A0A88"/>
    <w:rsid w:val="007F4DF1"/>
    <w:rsid w:val="00804DBB"/>
    <w:rsid w:val="008132BC"/>
    <w:rsid w:val="008526D8"/>
    <w:rsid w:val="00873198"/>
    <w:rsid w:val="008F0C52"/>
    <w:rsid w:val="0092274B"/>
    <w:rsid w:val="009262EB"/>
    <w:rsid w:val="009E2794"/>
    <w:rsid w:val="009F3B79"/>
    <w:rsid w:val="00A06BD7"/>
    <w:rsid w:val="00A74B4C"/>
    <w:rsid w:val="00AB474A"/>
    <w:rsid w:val="00AC0628"/>
    <w:rsid w:val="00AC2A00"/>
    <w:rsid w:val="00AE23D7"/>
    <w:rsid w:val="00B034B1"/>
    <w:rsid w:val="00B03A07"/>
    <w:rsid w:val="00C079CA"/>
    <w:rsid w:val="00C12D45"/>
    <w:rsid w:val="00C13CEE"/>
    <w:rsid w:val="00D01C60"/>
    <w:rsid w:val="00D3683C"/>
    <w:rsid w:val="00D66078"/>
    <w:rsid w:val="00D7108F"/>
    <w:rsid w:val="00DC22B9"/>
    <w:rsid w:val="00DE7196"/>
    <w:rsid w:val="00E453CC"/>
    <w:rsid w:val="00EA45EF"/>
    <w:rsid w:val="00EA6193"/>
    <w:rsid w:val="00EF123B"/>
    <w:rsid w:val="00F0331C"/>
    <w:rsid w:val="00F340CD"/>
    <w:rsid w:val="00F7068B"/>
    <w:rsid w:val="00F803F1"/>
    <w:rsid w:val="00F85D38"/>
    <w:rsid w:val="00FA7AE3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381</TotalTime>
  <Pages>9</Pages>
  <Words>683</Words>
  <Characters>3896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57</cp:revision>
  <dcterms:created xsi:type="dcterms:W3CDTF">2020-02-15T09:22:00Z</dcterms:created>
  <dcterms:modified xsi:type="dcterms:W3CDTF">2022-10-12T13:57:00Z</dcterms:modified>
</cp:coreProperties>
</file>