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77777777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55C9A7E9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D3683C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Поразрядные операции и их применение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4D9B74C7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744A7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ИВБО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ХХ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Иванов</w:t>
            </w:r>
            <w:r w:rsidRPr="00744A7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А.О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08D7E491" w:rsidR="002A587E" w:rsidRDefault="00D3683C" w:rsidP="00D3683C">
      <w:pPr>
        <w:pStyle w:val="14-15"/>
        <w:rPr>
          <w:lang w:eastAsia="ar-SA"/>
        </w:rPr>
      </w:pPr>
      <w:r w:rsidRPr="000B592B">
        <w:t>Получ</w:t>
      </w:r>
      <w:r>
        <w:t>ение</w:t>
      </w:r>
      <w:r w:rsidRPr="000B592B">
        <w:t xml:space="preserve"> навык</w:t>
      </w:r>
      <w:r>
        <w:t>ов</w:t>
      </w:r>
      <w:r w:rsidRPr="000B592B">
        <w:t xml:space="preserve"> применения поразрядных операций в алгоритмах</w:t>
      </w:r>
      <w:r>
        <w:rPr>
          <w:lang w:eastAsia="ar-SA"/>
        </w:rPr>
        <w:t>.</w:t>
      </w:r>
    </w:p>
    <w:p w14:paraId="70E8B3FF" w14:textId="77777777"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30709949" w14:textId="77777777" w:rsidR="00D3683C" w:rsidRPr="00D3683C" w:rsidRDefault="00D3683C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14:paraId="6AB55949" w14:textId="77777777" w:rsidR="00D3683C" w:rsidRPr="00D3683C" w:rsidRDefault="00D3683C" w:rsidP="00D3683C">
      <w:pPr>
        <w:pStyle w:val="14-15"/>
        <w:spacing w:after="0" w:afterAutospacing="0"/>
        <w:rPr>
          <w:lang w:eastAsia="ar-SA"/>
        </w:rPr>
      </w:pPr>
      <w:r w:rsidRPr="00D3683C">
        <w:rPr>
          <w:lang w:eastAsia="ar-SA"/>
        </w:rPr>
        <w:t>Требования к упражнениям:</w:t>
      </w:r>
    </w:p>
    <w:p w14:paraId="4A2F4892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Определить переменную целого типа, присвоить ей значение, используя константу в шестнадцатеричной системе счисления. Разработать функцию,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14:paraId="12FFD6F8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обнуляет заданные в задании биты исходного значения целочисленной переменной, введенной пользователем, используя соответствующую маску и поразрядную операцию.</w:t>
      </w:r>
    </w:p>
    <w:p w14:paraId="7BE697F8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умножает значение целочисленной переменной, введенной пользователем, на множитель, используя соответствующую поразрядную операцию.</w:t>
      </w:r>
    </w:p>
    <w:p w14:paraId="586107EB" w14:textId="33A36C43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делит значение целочисленной переменной, введенной пользователем, на делитель, используя соответствующую поразрядную операцию.</w:t>
      </w:r>
    </w:p>
    <w:p w14:paraId="1D79A1E8" w14:textId="77777777" w:rsidR="00D3683C" w:rsidRPr="00D3683C" w:rsidRDefault="00D3683C" w:rsidP="00D3683C">
      <w:pPr>
        <w:pStyle w:val="14-15"/>
        <w:numPr>
          <w:ilvl w:val="0"/>
          <w:numId w:val="9"/>
        </w:numPr>
        <w:rPr>
          <w:lang w:eastAsia="ar-SA"/>
        </w:rPr>
      </w:pPr>
      <w:r w:rsidRPr="00D3683C">
        <w:rPr>
          <w:lang w:eastAsia="ar-SA"/>
        </w:rPr>
        <w:t xml:space="preserve">Разработать функцию, реализующую задание, в которой используются только поразрядные операции. В выражении используется маска – переменная. Маска инициализируется единицей в младшем разряде (маска 1) или единицей в старшем разряде (маска 2). Изменяемое число и </w:t>
      </w:r>
      <w:r w:rsidRPr="00D3683C">
        <w:rPr>
          <w:lang w:val="en-US" w:eastAsia="ar-SA"/>
        </w:rPr>
        <w:t>n</w:t>
      </w:r>
      <w:r w:rsidRPr="00D3683C">
        <w:rPr>
          <w:lang w:eastAsia="ar-SA"/>
        </w:rPr>
        <w:t xml:space="preserve"> вводится с клавиатуры.</w:t>
      </w:r>
    </w:p>
    <w:p w14:paraId="5E450B75" w14:textId="77777777" w:rsidR="00D3683C" w:rsidRPr="00D3683C" w:rsidRDefault="00D3683C" w:rsidP="00D3683C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lastRenderedPageBreak/>
        <w:t>Провести тестирование программы на небольших объемах данных, введенных вручную. Разработанные тесты должны покрывать все случаи входных данных (средний, лучший, худший). Результаты тестирования свести в сводные таблицы.</w:t>
      </w:r>
    </w:p>
    <w:p w14:paraId="19D580F7" w14:textId="77777777" w:rsidR="00D3683C" w:rsidRPr="00D3683C" w:rsidRDefault="00D3683C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8C4A7F8" w14:textId="724CD296" w:rsidR="00490130" w:rsidRPr="00D3683C" w:rsidRDefault="00490130" w:rsidP="00D3683C">
      <w:pPr>
        <w:pStyle w:val="14-15"/>
        <w:spacing w:before="100" w:beforeAutospacing="1" w:after="0" w:afterAutospacing="0"/>
        <w:rPr>
          <w:highlight w:val="yellow"/>
        </w:rPr>
      </w:pPr>
      <w:r w:rsidRPr="00456D6F">
        <w:rPr>
          <w:highlight w:val="yellow"/>
        </w:rPr>
        <w:t xml:space="preserve">Вариант </w:t>
      </w:r>
      <w:r w:rsidRPr="00D3683C">
        <w:rPr>
          <w:highlight w:val="yellow"/>
        </w:rPr>
        <w:t>№1.</w:t>
      </w:r>
      <w:r w:rsidR="001F73CE" w:rsidRPr="00D3683C">
        <w:rPr>
          <w:highlight w:val="yellow"/>
        </w:rPr>
        <w:t xml:space="preserve"> </w:t>
      </w:r>
      <w:r w:rsidR="00D3683C" w:rsidRPr="00D3683C">
        <w:rPr>
          <w:highlight w:val="yellow"/>
        </w:rPr>
        <w:t>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D3683C" w14:paraId="75B4BF11" w14:textId="77777777" w:rsidTr="00D3683C">
        <w:tc>
          <w:tcPr>
            <w:tcW w:w="1980" w:type="dxa"/>
          </w:tcPr>
          <w:p w14:paraId="4D35EECD" w14:textId="3956070D" w:rsidR="00D3683C" w:rsidRPr="00D3683C" w:rsidRDefault="00D3683C" w:rsidP="00D3683C">
            <w:pPr>
              <w:pStyle w:val="14-15"/>
              <w:spacing w:after="0" w:afterAutospacing="0"/>
              <w:rPr>
                <w:highlight w:val="yellow"/>
              </w:rPr>
            </w:pPr>
            <w:r w:rsidRPr="00D3683C">
              <w:rPr>
                <w:highlight w:val="yellow"/>
              </w:rPr>
              <w:t>Упражнение 1</w:t>
            </w:r>
          </w:p>
        </w:tc>
        <w:tc>
          <w:tcPr>
            <w:tcW w:w="7365" w:type="dxa"/>
          </w:tcPr>
          <w:p w14:paraId="29171606" w14:textId="2ACD2F2F" w:rsidR="00D3683C" w:rsidRPr="00D3683C" w:rsidRDefault="00D3683C" w:rsidP="00D3683C">
            <w:pPr>
              <w:pStyle w:val="14-15"/>
              <w:spacing w:after="0" w:afterAutospacing="0"/>
              <w:rPr>
                <w:highlight w:val="yellow"/>
              </w:rPr>
            </w:pPr>
            <w:r w:rsidRPr="00D3683C">
              <w:rPr>
                <w:highlight w:val="yellow"/>
              </w:rPr>
              <w:t>5-ый и 7-ой справа</w:t>
            </w:r>
          </w:p>
        </w:tc>
      </w:tr>
      <w:tr w:rsidR="00D3683C" w:rsidRPr="00D3683C" w14:paraId="5F743C89" w14:textId="77777777" w:rsidTr="00D3683C">
        <w:tc>
          <w:tcPr>
            <w:tcW w:w="1980" w:type="dxa"/>
          </w:tcPr>
          <w:p w14:paraId="3212D5AE" w14:textId="14320482" w:rsidR="00D3683C" w:rsidRPr="00D3683C" w:rsidRDefault="00D3683C" w:rsidP="00D3683C">
            <w:pPr>
              <w:pStyle w:val="14-15"/>
              <w:spacing w:after="0" w:afterAutospacing="0"/>
              <w:rPr>
                <w:highlight w:val="yellow"/>
              </w:rPr>
            </w:pPr>
            <w:r w:rsidRPr="00D3683C">
              <w:rPr>
                <w:highlight w:val="yellow"/>
              </w:rPr>
              <w:t>Упражнение 2</w:t>
            </w:r>
          </w:p>
        </w:tc>
        <w:tc>
          <w:tcPr>
            <w:tcW w:w="7365" w:type="dxa"/>
          </w:tcPr>
          <w:p w14:paraId="179C3A46" w14:textId="29E3FF7D" w:rsidR="00D3683C" w:rsidRPr="00D3683C" w:rsidRDefault="00D3683C" w:rsidP="00D3683C">
            <w:pPr>
              <w:pStyle w:val="14-15"/>
              <w:spacing w:after="0" w:afterAutospacing="0"/>
              <w:rPr>
                <w:highlight w:val="yellow"/>
              </w:rPr>
            </w:pPr>
            <w:r w:rsidRPr="00D3683C">
              <w:rPr>
                <w:highlight w:val="yellow"/>
              </w:rPr>
              <w:t>С 9-ого четыре слева</w:t>
            </w:r>
          </w:p>
        </w:tc>
      </w:tr>
      <w:tr w:rsidR="00D3683C" w:rsidRPr="00D3683C" w14:paraId="749928E5" w14:textId="77777777" w:rsidTr="00D3683C">
        <w:tc>
          <w:tcPr>
            <w:tcW w:w="1980" w:type="dxa"/>
          </w:tcPr>
          <w:p w14:paraId="09433AF3" w14:textId="75A51D7D" w:rsidR="00D3683C" w:rsidRPr="00D3683C" w:rsidRDefault="00D3683C" w:rsidP="00D3683C">
            <w:pPr>
              <w:pStyle w:val="14-15"/>
              <w:spacing w:after="0" w:afterAutospacing="0"/>
              <w:rPr>
                <w:highlight w:val="yellow"/>
              </w:rPr>
            </w:pPr>
            <w:r w:rsidRPr="00D3683C">
              <w:rPr>
                <w:highlight w:val="yellow"/>
              </w:rPr>
              <w:t>Упражнение 3</w:t>
            </w:r>
          </w:p>
        </w:tc>
        <w:tc>
          <w:tcPr>
            <w:tcW w:w="7365" w:type="dxa"/>
          </w:tcPr>
          <w:p w14:paraId="73393452" w14:textId="1C97F093" w:rsidR="00D3683C" w:rsidRPr="00D3683C" w:rsidRDefault="00D3683C" w:rsidP="00D3683C">
            <w:pPr>
              <w:pStyle w:val="14-15"/>
              <w:spacing w:after="0" w:afterAutospacing="0"/>
              <w:rPr>
                <w:highlight w:val="yellow"/>
              </w:rPr>
            </w:pPr>
            <w:r w:rsidRPr="00D3683C">
              <w:rPr>
                <w:highlight w:val="yellow"/>
              </w:rPr>
              <w:t>8</w:t>
            </w:r>
          </w:p>
        </w:tc>
      </w:tr>
      <w:tr w:rsidR="00D3683C" w:rsidRPr="00D3683C" w14:paraId="27778D89" w14:textId="77777777" w:rsidTr="00D3683C">
        <w:tc>
          <w:tcPr>
            <w:tcW w:w="1980" w:type="dxa"/>
          </w:tcPr>
          <w:p w14:paraId="32C2C3D1" w14:textId="2E1C06D4" w:rsidR="00D3683C" w:rsidRPr="00D3683C" w:rsidRDefault="00D3683C" w:rsidP="00D3683C">
            <w:pPr>
              <w:pStyle w:val="14-15"/>
              <w:spacing w:after="0" w:afterAutospacing="0"/>
              <w:rPr>
                <w:highlight w:val="yellow"/>
              </w:rPr>
            </w:pPr>
            <w:r w:rsidRPr="00D3683C">
              <w:rPr>
                <w:highlight w:val="yellow"/>
              </w:rPr>
              <w:t>Упражнение 4</w:t>
            </w:r>
          </w:p>
        </w:tc>
        <w:tc>
          <w:tcPr>
            <w:tcW w:w="7365" w:type="dxa"/>
          </w:tcPr>
          <w:p w14:paraId="74DEEEAE" w14:textId="0BF4EA5B" w:rsidR="00D3683C" w:rsidRPr="00D3683C" w:rsidRDefault="00D3683C" w:rsidP="00D3683C">
            <w:pPr>
              <w:pStyle w:val="14-15"/>
              <w:spacing w:after="0" w:afterAutospacing="0"/>
              <w:rPr>
                <w:highlight w:val="yellow"/>
              </w:rPr>
            </w:pPr>
            <w:r w:rsidRPr="00D3683C">
              <w:rPr>
                <w:highlight w:val="yellow"/>
              </w:rPr>
              <w:t>8</w:t>
            </w:r>
          </w:p>
        </w:tc>
      </w:tr>
      <w:tr w:rsidR="00D3683C" w14:paraId="4B2DC99B" w14:textId="77777777" w:rsidTr="00D3683C">
        <w:tc>
          <w:tcPr>
            <w:tcW w:w="1980" w:type="dxa"/>
          </w:tcPr>
          <w:p w14:paraId="307D9238" w14:textId="2644ECD8" w:rsidR="00D3683C" w:rsidRPr="00D3683C" w:rsidRDefault="00D3683C" w:rsidP="00D3683C">
            <w:pPr>
              <w:pStyle w:val="14-15"/>
              <w:spacing w:after="0" w:afterAutospacing="0"/>
              <w:rPr>
                <w:highlight w:val="yellow"/>
              </w:rPr>
            </w:pPr>
            <w:r w:rsidRPr="00D3683C">
              <w:rPr>
                <w:highlight w:val="yellow"/>
              </w:rPr>
              <w:t>Упражнение 5</w:t>
            </w:r>
          </w:p>
        </w:tc>
        <w:tc>
          <w:tcPr>
            <w:tcW w:w="7365" w:type="dxa"/>
          </w:tcPr>
          <w:p w14:paraId="5C5F32D4" w14:textId="75D26893" w:rsidR="00D3683C" w:rsidRDefault="00D3683C" w:rsidP="00D3683C">
            <w:pPr>
              <w:pStyle w:val="14-15"/>
            </w:pPr>
            <w:r w:rsidRPr="00D3683C">
              <w:rPr>
                <w:highlight w:val="yellow"/>
              </w:rPr>
              <w:t>Установить n-ый бит в 1, используя маску 1</w:t>
            </w:r>
          </w:p>
        </w:tc>
      </w:tr>
    </w:tbl>
    <w:p w14:paraId="5B6CC124" w14:textId="77777777" w:rsidR="00490130" w:rsidRPr="009262EB" w:rsidRDefault="00456D6F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763A5911" w14:textId="666B16B7" w:rsidR="00456D6F" w:rsidRPr="004F4C61" w:rsidRDefault="00456D6F" w:rsidP="001F73CE">
      <w:pPr>
        <w:pStyle w:val="14-15"/>
      </w:pPr>
      <w:r>
        <w:t xml:space="preserve">*немного теории </w:t>
      </w:r>
      <w:r w:rsidR="008F0C52">
        <w:t>по теме работы в целом</w:t>
      </w:r>
      <w:r w:rsidRPr="004F4C61">
        <w:t>*</w:t>
      </w:r>
    </w:p>
    <w:p w14:paraId="3777DCF5" w14:textId="6EEF3ECF" w:rsidR="00456D6F" w:rsidRPr="004F4C61" w:rsidRDefault="00456D6F" w:rsidP="001A718B">
      <w:pPr>
        <w:pStyle w:val="14-15"/>
      </w:pPr>
      <w:r w:rsidRPr="004F4C61">
        <w:t xml:space="preserve">*немного теории про </w:t>
      </w:r>
      <w:r w:rsidR="001A718B" w:rsidRPr="001A718B">
        <w:rPr>
          <w:highlight w:val="yellow"/>
        </w:rPr>
        <w:t>поразрядные операции</w:t>
      </w:r>
      <w:r w:rsidRPr="004F4C61">
        <w:t>*</w:t>
      </w:r>
    </w:p>
    <w:p w14:paraId="0C647F8B" w14:textId="68521BD3" w:rsidR="00456D6F" w:rsidRDefault="00456D6F" w:rsidP="008F0C52">
      <w:pPr>
        <w:pStyle w:val="14-15"/>
      </w:pPr>
      <w:r w:rsidRPr="004F4C61">
        <w:t xml:space="preserve">*объяснение алгоритма </w:t>
      </w:r>
      <w:r w:rsidR="001A718B">
        <w:t>написанных функций</w:t>
      </w:r>
      <w:r>
        <w:t xml:space="preserve"> + полученный код</w:t>
      </w:r>
      <w:r w:rsidR="008F0C52">
        <w:t xml:space="preserve"> функци</w:t>
      </w:r>
      <w:r w:rsidR="001A718B">
        <w:t>й (основной фрагмент, не вся программа)</w:t>
      </w:r>
      <w:r>
        <w:t xml:space="preserve">*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7DB77D" w14:textId="2AAA5E0D" w:rsidR="00456D6F" w:rsidRPr="004F4C61" w:rsidRDefault="004F4C61" w:rsidP="004F4C61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AC2A00">
              <w:t>умножения с помощью поразрядных операций (упр. 3)</w:t>
            </w:r>
          </w:p>
          <w:p w14:paraId="1FF4EE89" w14:textId="77777777" w:rsidR="004F4C61" w:rsidRPr="004F4C61" w:rsidRDefault="004F4C61" w:rsidP="004F4C61">
            <w:pPr>
              <w:pStyle w:val="a6"/>
            </w:pPr>
          </w:p>
          <w:p w14:paraId="126FB31F" w14:textId="61FE9787" w:rsidR="004F4C61" w:rsidRPr="008F0C52" w:rsidRDefault="004F4C61" w:rsidP="004F4C61">
            <w:pPr>
              <w:pStyle w:val="a6"/>
            </w:pPr>
            <w:r>
              <w:rPr>
                <w:lang w:val="en-US"/>
              </w:rPr>
              <w:t>void</w:t>
            </w:r>
            <w:r w:rsidRPr="008F0C52">
              <w:t xml:space="preserve"> </w:t>
            </w:r>
            <w:proofErr w:type="gramStart"/>
            <w:r w:rsidR="00AC2A00">
              <w:rPr>
                <w:lang w:val="en-US"/>
              </w:rPr>
              <w:t>bitmult</w:t>
            </w:r>
            <w:r w:rsidRPr="008F0C52">
              <w:t>(</w:t>
            </w:r>
            <w:proofErr w:type="gramEnd"/>
            <w:r w:rsidRPr="008F0C52">
              <w:t>)</w:t>
            </w:r>
          </w:p>
          <w:p w14:paraId="62376C53" w14:textId="77777777" w:rsidR="004F4C61" w:rsidRPr="008F0C52" w:rsidRDefault="004F4C61" w:rsidP="004F4C61">
            <w:pPr>
              <w:pStyle w:val="a6"/>
            </w:pPr>
            <w:r w:rsidRPr="008F0C52">
              <w:t>{</w:t>
            </w:r>
          </w:p>
          <w:p w14:paraId="0343919C" w14:textId="77777777" w:rsidR="004F4C61" w:rsidRPr="008F0C52" w:rsidRDefault="004F4C61" w:rsidP="004F4C61">
            <w:pPr>
              <w:pStyle w:val="a6"/>
              <w:rPr>
                <w:sz w:val="20"/>
                <w:szCs w:val="20"/>
              </w:rPr>
            </w:pPr>
            <w:r w:rsidRPr="008F0C52">
              <w:t>}</w:t>
            </w:r>
          </w:p>
        </w:tc>
      </w:tr>
    </w:tbl>
    <w:p w14:paraId="72E9645B" w14:textId="77777777" w:rsidR="004F4C61" w:rsidRDefault="004F4C61" w:rsidP="00AC2A00">
      <w:pPr>
        <w:pStyle w:val="14-15"/>
        <w:spacing w:before="100" w:beforeAutospacing="1"/>
      </w:pPr>
      <w:r>
        <w:t>*описание работы программы (пользовательского интерфейса) + скриншот интерфейса*</w:t>
      </w:r>
    </w:p>
    <w:p w14:paraId="7EBBEFFD" w14:textId="77777777" w:rsidR="004F4C61" w:rsidRDefault="004F4C61" w:rsidP="00EF123B">
      <w:pPr>
        <w:pStyle w:val="14-15"/>
        <w:spacing w:after="0" w:afterAutospacing="0"/>
        <w:jc w:val="center"/>
      </w:pPr>
      <w:r w:rsidRPr="004F4C61">
        <w:rPr>
          <w:noProof/>
        </w:rPr>
        <w:lastRenderedPageBreak/>
        <w:drawing>
          <wp:inline distT="0" distB="0" distL="0" distR="0" wp14:anchorId="232C232E" wp14:editId="4415298D">
            <wp:extent cx="5644385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2522" b="72547"/>
                    <a:stretch/>
                  </pic:blipFill>
                  <pic:spPr bwMode="auto">
                    <a:xfrm>
                      <a:off x="0" y="0"/>
                      <a:ext cx="5644800" cy="89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804DB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35E3B7E5" w14:textId="270F16F5" w:rsidR="00EA45EF" w:rsidRDefault="00EA45EF" w:rsidP="008F0C52">
      <w:pPr>
        <w:pStyle w:val="14-15"/>
      </w:pPr>
      <w:r>
        <w:t xml:space="preserve">*описание </w:t>
      </w:r>
      <w:r w:rsidRPr="008F0C52">
        <w:rPr>
          <w:b/>
          <w:bCs/>
        </w:rPr>
        <w:t>тестового прогона</w:t>
      </w:r>
      <w:r>
        <w:t xml:space="preserve"> программы + скриншот</w:t>
      </w:r>
      <w:r w:rsidR="008F0C52">
        <w:t>. Тестовый прогон – прогон на маленьком объеме входных данных, введенных вручную, программа должна выводить на экран ход решения, чтобы можно было это проверить</w:t>
      </w:r>
      <w:r>
        <w:t>*</w:t>
      </w:r>
    </w:p>
    <w:p w14:paraId="7C1290E6" w14:textId="5CBFC0CD" w:rsidR="00490130" w:rsidRDefault="00EA45EF" w:rsidP="001A718B">
      <w:pPr>
        <w:pStyle w:val="14-15"/>
      </w:pPr>
      <w:r>
        <w:t>*немного о том, как проводится</w:t>
      </w:r>
      <w:r w:rsidR="00DC22B9">
        <w:t xml:space="preserve"> </w:t>
      </w:r>
      <w:r w:rsidR="00DC22B9" w:rsidRPr="008F0C52">
        <w:rPr>
          <w:b/>
          <w:bCs/>
        </w:rPr>
        <w:t>рабочий прогон программы</w:t>
      </w:r>
      <w:r>
        <w:t xml:space="preserve">, о </w:t>
      </w:r>
      <w:r w:rsidR="008F0C52">
        <w:t>покрываемых</w:t>
      </w:r>
      <w:r>
        <w:t xml:space="preserve"> случаях</w:t>
      </w:r>
      <w:r w:rsidR="008F0C52">
        <w:t xml:space="preserve"> входных данных, о том, на каких объемах входных данных проводится тестирование </w:t>
      </w:r>
      <w:r w:rsidR="00DC22B9">
        <w:t>+ скриншот</w:t>
      </w:r>
      <w:r>
        <w:t>*</w:t>
      </w:r>
    </w:p>
    <w:p w14:paraId="6F4DB70C" w14:textId="149E0DC2" w:rsidR="00DC22B9" w:rsidRDefault="00DC22B9" w:rsidP="008F0C52">
      <w:pPr>
        <w:pStyle w:val="14-15"/>
      </w:pPr>
      <w:r>
        <w:t xml:space="preserve">*полученные таблицы </w:t>
      </w:r>
      <w:r w:rsidR="008F0C52">
        <w:t xml:space="preserve">рабочих </w:t>
      </w:r>
      <w:r>
        <w:t>тестов</w:t>
      </w:r>
      <w:r w:rsidR="008F0C52">
        <w:t>. С теоретической, практической сложностями и их отношением</w:t>
      </w:r>
      <w:r>
        <w:t>*</w:t>
      </w:r>
    </w:p>
    <w:p w14:paraId="13742BFE" w14:textId="51F9962A" w:rsidR="00DC22B9" w:rsidRPr="00DC22B9" w:rsidRDefault="00DC22B9" w:rsidP="008F0C52">
      <w:pPr>
        <w:spacing w:before="100" w:beforeAutospacing="1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6400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F0C52">
        <w:rPr>
          <w:rFonts w:ascii="Times New Roman" w:hAnsi="Times New Roman" w:cs="Times New Roman"/>
          <w:sz w:val="28"/>
          <w:szCs w:val="28"/>
        </w:rPr>
        <w:t>1</w:t>
      </w:r>
      <w:r w:rsidRPr="002640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Рабочий прогон программы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1896"/>
        <w:gridCol w:w="2103"/>
        <w:gridCol w:w="1793"/>
      </w:tblGrid>
      <w:tr w:rsidR="00DC22B9" w:rsidRPr="00DC22B9" w14:paraId="489D730C" w14:textId="77777777" w:rsidTr="00DC22B9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14:paraId="6AC860A6" w14:textId="77777777" w:rsidR="00DC22B9" w:rsidRPr="00264004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4004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элементов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430B50C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b/>
                <w:sz w:val="28"/>
                <w:szCs w:val="28"/>
              </w:rPr>
              <w:t>Тэ(</w:t>
            </w:r>
            <w:r w:rsidRPr="002640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DC22B9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264004">
              <w:rPr>
                <w:rFonts w:ascii="Times New Roman" w:hAnsi="Times New Roman" w:cs="Times New Roman"/>
                <w:b/>
                <w:sz w:val="28"/>
                <w:szCs w:val="28"/>
              </w:rPr>
              <w:t>=С+М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7B9E40D5" w14:textId="77777777" w:rsidR="00DC22B9" w:rsidRPr="00264004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264004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DC22B9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640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DC22B9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26400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2640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DC22B9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793" w:type="dxa"/>
            <w:shd w:val="clear" w:color="auto" w:fill="auto"/>
            <w:vAlign w:val="center"/>
          </w:tcPr>
          <w:p w14:paraId="012A236B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b/>
                <w:sz w:val="28"/>
                <w:szCs w:val="28"/>
              </w:rPr>
              <w:t>Тэ(</w:t>
            </w:r>
            <w:r w:rsidRPr="002640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DC22B9">
              <w:rPr>
                <w:rFonts w:ascii="Times New Roman" w:hAnsi="Times New Roman" w:cs="Times New Roman"/>
                <w:b/>
                <w:sz w:val="28"/>
                <w:szCs w:val="28"/>
              </w:rPr>
              <w:t>)/Т</w:t>
            </w:r>
            <w:r w:rsidRPr="00264004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DC22B9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640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DC22B9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DC22B9" w:rsidRPr="00264004" w14:paraId="0E55FDCD" w14:textId="77777777" w:rsidTr="00DC22B9">
        <w:trPr>
          <w:jc w:val="center"/>
        </w:trPr>
        <w:tc>
          <w:tcPr>
            <w:tcW w:w="1713" w:type="dxa"/>
            <w:shd w:val="clear" w:color="auto" w:fill="auto"/>
          </w:tcPr>
          <w:p w14:paraId="5B536F85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96" w:type="dxa"/>
            <w:shd w:val="clear" w:color="auto" w:fill="auto"/>
          </w:tcPr>
          <w:p w14:paraId="2AEA36A8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747185</w:t>
            </w:r>
          </w:p>
        </w:tc>
        <w:tc>
          <w:tcPr>
            <w:tcW w:w="2103" w:type="dxa"/>
            <w:shd w:val="clear" w:color="auto" w:fill="auto"/>
          </w:tcPr>
          <w:p w14:paraId="763F8FBD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1793" w:type="dxa"/>
            <w:shd w:val="clear" w:color="auto" w:fill="auto"/>
          </w:tcPr>
          <w:p w14:paraId="7F7A3526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0,747185</w:t>
            </w:r>
          </w:p>
        </w:tc>
      </w:tr>
      <w:tr w:rsidR="00DC22B9" w:rsidRPr="00DC22B9" w14:paraId="2EE8BFB3" w14:textId="77777777" w:rsidTr="00DC22B9">
        <w:trPr>
          <w:jc w:val="center"/>
        </w:trPr>
        <w:tc>
          <w:tcPr>
            <w:tcW w:w="1713" w:type="dxa"/>
            <w:shd w:val="clear" w:color="auto" w:fill="auto"/>
          </w:tcPr>
          <w:p w14:paraId="13F652DA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896" w:type="dxa"/>
            <w:shd w:val="clear" w:color="auto" w:fill="auto"/>
          </w:tcPr>
          <w:p w14:paraId="6BD54391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2976977</w:t>
            </w:r>
          </w:p>
        </w:tc>
        <w:tc>
          <w:tcPr>
            <w:tcW w:w="2103" w:type="dxa"/>
            <w:shd w:val="clear" w:color="auto" w:fill="auto"/>
          </w:tcPr>
          <w:p w14:paraId="6F8E11BA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4000000</w:t>
            </w:r>
          </w:p>
        </w:tc>
        <w:tc>
          <w:tcPr>
            <w:tcW w:w="1793" w:type="dxa"/>
            <w:shd w:val="clear" w:color="auto" w:fill="auto"/>
          </w:tcPr>
          <w:p w14:paraId="384AF6BF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0,744244</w:t>
            </w:r>
          </w:p>
        </w:tc>
      </w:tr>
      <w:tr w:rsidR="00DC22B9" w:rsidRPr="00264004" w14:paraId="7EF7BD13" w14:textId="77777777" w:rsidTr="00DC22B9">
        <w:trPr>
          <w:jc w:val="center"/>
        </w:trPr>
        <w:tc>
          <w:tcPr>
            <w:tcW w:w="1713" w:type="dxa"/>
            <w:shd w:val="clear" w:color="auto" w:fill="auto"/>
          </w:tcPr>
          <w:p w14:paraId="320F065A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896" w:type="dxa"/>
            <w:shd w:val="clear" w:color="auto" w:fill="auto"/>
          </w:tcPr>
          <w:p w14:paraId="057379C0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6678520</w:t>
            </w:r>
          </w:p>
        </w:tc>
        <w:tc>
          <w:tcPr>
            <w:tcW w:w="2103" w:type="dxa"/>
            <w:shd w:val="clear" w:color="auto" w:fill="auto"/>
          </w:tcPr>
          <w:p w14:paraId="3A126011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9000000</w:t>
            </w:r>
          </w:p>
        </w:tc>
        <w:tc>
          <w:tcPr>
            <w:tcW w:w="1793" w:type="dxa"/>
            <w:shd w:val="clear" w:color="auto" w:fill="auto"/>
          </w:tcPr>
          <w:p w14:paraId="6DFC312F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0,742058</w:t>
            </w:r>
          </w:p>
        </w:tc>
      </w:tr>
      <w:tr w:rsidR="00DC22B9" w:rsidRPr="00264004" w14:paraId="4EE8901D" w14:textId="77777777" w:rsidTr="00DC22B9">
        <w:trPr>
          <w:jc w:val="center"/>
        </w:trPr>
        <w:tc>
          <w:tcPr>
            <w:tcW w:w="1713" w:type="dxa"/>
            <w:shd w:val="clear" w:color="auto" w:fill="auto"/>
          </w:tcPr>
          <w:p w14:paraId="011D7C6A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1896" w:type="dxa"/>
            <w:shd w:val="clear" w:color="auto" w:fill="auto"/>
          </w:tcPr>
          <w:p w14:paraId="633AA162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11886657</w:t>
            </w:r>
          </w:p>
        </w:tc>
        <w:tc>
          <w:tcPr>
            <w:tcW w:w="2103" w:type="dxa"/>
            <w:shd w:val="clear" w:color="auto" w:fill="auto"/>
          </w:tcPr>
          <w:p w14:paraId="5B4E1341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16000000</w:t>
            </w:r>
          </w:p>
        </w:tc>
        <w:tc>
          <w:tcPr>
            <w:tcW w:w="1793" w:type="dxa"/>
            <w:shd w:val="clear" w:color="auto" w:fill="auto"/>
          </w:tcPr>
          <w:p w14:paraId="5D458412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0,742916</w:t>
            </w:r>
          </w:p>
        </w:tc>
      </w:tr>
      <w:tr w:rsidR="00DC22B9" w:rsidRPr="00264004" w14:paraId="6FB2ED28" w14:textId="77777777" w:rsidTr="00DC22B9">
        <w:trPr>
          <w:jc w:val="center"/>
        </w:trPr>
        <w:tc>
          <w:tcPr>
            <w:tcW w:w="1713" w:type="dxa"/>
            <w:shd w:val="clear" w:color="auto" w:fill="auto"/>
          </w:tcPr>
          <w:p w14:paraId="4AED7FC0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896" w:type="dxa"/>
            <w:shd w:val="clear" w:color="auto" w:fill="auto"/>
          </w:tcPr>
          <w:p w14:paraId="144AD314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18437604</w:t>
            </w:r>
          </w:p>
        </w:tc>
        <w:tc>
          <w:tcPr>
            <w:tcW w:w="2103" w:type="dxa"/>
            <w:shd w:val="clear" w:color="auto" w:fill="auto"/>
          </w:tcPr>
          <w:p w14:paraId="15905014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25000000</w:t>
            </w:r>
          </w:p>
        </w:tc>
        <w:tc>
          <w:tcPr>
            <w:tcW w:w="1793" w:type="dxa"/>
            <w:shd w:val="clear" w:color="auto" w:fill="auto"/>
          </w:tcPr>
          <w:p w14:paraId="5C5CD060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0,737504</w:t>
            </w:r>
          </w:p>
        </w:tc>
      </w:tr>
    </w:tbl>
    <w:p w14:paraId="3E410228" w14:textId="77777777" w:rsidR="009E2794" w:rsidRDefault="009E2794" w:rsidP="00A06BD7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видно:</w:t>
      </w:r>
    </w:p>
    <w:p w14:paraId="5EFC7E4A" w14:textId="77777777" w:rsidR="009E2794" w:rsidRPr="009E2794" w:rsidRDefault="009E2794" w:rsidP="00A06BD7">
      <w:pPr>
        <w:pStyle w:val="14-15"/>
        <w:numPr>
          <w:ilvl w:val="0"/>
          <w:numId w:val="4"/>
        </w:numPr>
      </w:pPr>
      <w:r>
        <w:t>*выводы, которые можно сделать на основе полученных результатов*</w:t>
      </w:r>
    </w:p>
    <w:p w14:paraId="1785BAD8" w14:textId="77777777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05DC1C5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27DF591E" w14:textId="178E3065" w:rsidR="00C13CEE" w:rsidRDefault="00C13CEE" w:rsidP="00AC2A00">
      <w:pPr>
        <w:pStyle w:val="14-15"/>
        <w:numPr>
          <w:ilvl w:val="0"/>
          <w:numId w:val="5"/>
        </w:numPr>
      </w:pPr>
      <w:r>
        <w:lastRenderedPageBreak/>
        <w:t>Освоил алгоритм</w:t>
      </w:r>
      <w:r w:rsidR="00AC2A00">
        <w:t>ы</w:t>
      </w:r>
      <w:r>
        <w:t xml:space="preserve"> </w:t>
      </w:r>
      <w:r w:rsidR="00AC2A00">
        <w:t>работы с поразрядными операциями</w:t>
      </w:r>
      <w:r>
        <w:t xml:space="preserve"> и </w:t>
      </w:r>
      <w:r w:rsidR="00AC2A00">
        <w:t>их</w:t>
      </w:r>
      <w:r>
        <w:t xml:space="preserve"> реализацию на языке программирования </w:t>
      </w:r>
      <w:r>
        <w:rPr>
          <w:lang w:val="en-US"/>
        </w:rPr>
        <w:t>C</w:t>
      </w:r>
      <w:r w:rsidRPr="00C13CEE">
        <w:t>++</w:t>
      </w:r>
    </w:p>
    <w:p w14:paraId="3E6A905E" w14:textId="77777777" w:rsidR="00062A27" w:rsidRDefault="00C13CEE" w:rsidP="00AB474A">
      <w:pPr>
        <w:pStyle w:val="14-15"/>
        <w:numPr>
          <w:ilvl w:val="0"/>
          <w:numId w:val="5"/>
        </w:numPr>
      </w:pPr>
      <w:r>
        <w:t xml:space="preserve">Научился </w:t>
      </w:r>
      <w:r w:rsidR="003F4DE5">
        <w:t>программировать автоматическое тестирование простых программ</w:t>
      </w:r>
    </w:p>
    <w:p w14:paraId="19313E6B" w14:textId="77777777" w:rsidR="00490130" w:rsidRPr="00F7068B" w:rsidRDefault="00490130" w:rsidP="00AE23D7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34414D" w14:textId="0EEE82DB" w:rsidR="00716570" w:rsidRPr="004F4C61" w:rsidRDefault="00716570" w:rsidP="007562F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void</w:t>
            </w:r>
            <w:r w:rsidRPr="004F4C61">
              <w:rPr>
                <w:lang w:val="en-US"/>
              </w:rPr>
              <w:t xml:space="preserve"> </w:t>
            </w:r>
            <w:proofErr w:type="gramStart"/>
            <w:r w:rsidR="00AC2A00">
              <w:rPr>
                <w:lang w:val="en-US"/>
              </w:rPr>
              <w:t>bitmult</w:t>
            </w:r>
            <w:r w:rsidRPr="004F4C61">
              <w:rPr>
                <w:lang w:val="en-US"/>
              </w:rPr>
              <w:t>(</w:t>
            </w:r>
            <w:proofErr w:type="gramEnd"/>
            <w:r w:rsidRPr="004F4C61">
              <w:rPr>
                <w:lang w:val="en-US"/>
              </w:rPr>
              <w:t>)</w:t>
            </w:r>
          </w:p>
          <w:p w14:paraId="1CB9E3D1" w14:textId="77777777" w:rsidR="00716570" w:rsidRPr="004F4C61" w:rsidRDefault="00716570" w:rsidP="007562FA">
            <w:pPr>
              <w:pStyle w:val="a6"/>
              <w:rPr>
                <w:lang w:val="en-US"/>
              </w:rPr>
            </w:pPr>
            <w:r w:rsidRPr="004F4C61">
              <w:rPr>
                <w:lang w:val="en-US"/>
              </w:rPr>
              <w:t>{</w:t>
            </w:r>
          </w:p>
          <w:p w14:paraId="22658F49" w14:textId="77777777" w:rsidR="00716570" w:rsidRDefault="00716570" w:rsidP="007562FA">
            <w:pPr>
              <w:pStyle w:val="a6"/>
              <w:rPr>
                <w:lang w:val="en-US"/>
              </w:rPr>
            </w:pPr>
            <w:r w:rsidRPr="004F4C61">
              <w:rPr>
                <w:lang w:val="en-US"/>
              </w:rPr>
              <w:t>}</w:t>
            </w:r>
          </w:p>
          <w:p w14:paraId="2D36AC80" w14:textId="77777777" w:rsidR="00716570" w:rsidRDefault="00716570" w:rsidP="007562FA">
            <w:pPr>
              <w:pStyle w:val="a6"/>
              <w:rPr>
                <w:lang w:val="en-US"/>
              </w:rPr>
            </w:pPr>
          </w:p>
          <w:p w14:paraId="25848132" w14:textId="77777777" w:rsidR="00716570" w:rsidRDefault="00716570" w:rsidP="007562F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 main()</w:t>
            </w:r>
          </w:p>
          <w:p w14:paraId="675D14B5" w14:textId="77777777" w:rsidR="00716570" w:rsidRDefault="00716570" w:rsidP="007562F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78F050C5" w14:textId="77777777" w:rsidR="00716570" w:rsidRPr="00716570" w:rsidRDefault="00716570" w:rsidP="007562FA">
            <w:pPr>
              <w:pStyle w:val="a6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5AC00560" w14:textId="77777777" w:rsidR="00F0331C" w:rsidRDefault="00F0331C"/>
    <w:sectPr w:rsidR="00F0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62A27"/>
    <w:rsid w:val="000D6BB2"/>
    <w:rsid w:val="000F6554"/>
    <w:rsid w:val="00104CFB"/>
    <w:rsid w:val="001A718B"/>
    <w:rsid w:val="001F73CE"/>
    <w:rsid w:val="002A587E"/>
    <w:rsid w:val="002D12FA"/>
    <w:rsid w:val="00365BCC"/>
    <w:rsid w:val="003678FB"/>
    <w:rsid w:val="003849B8"/>
    <w:rsid w:val="003F4DE5"/>
    <w:rsid w:val="00456D6F"/>
    <w:rsid w:val="00490130"/>
    <w:rsid w:val="004C49ED"/>
    <w:rsid w:val="004F4C61"/>
    <w:rsid w:val="006C7C5A"/>
    <w:rsid w:val="006E47B7"/>
    <w:rsid w:val="00716570"/>
    <w:rsid w:val="007A0A88"/>
    <w:rsid w:val="00804DBB"/>
    <w:rsid w:val="00873198"/>
    <w:rsid w:val="008F0C52"/>
    <w:rsid w:val="009262EB"/>
    <w:rsid w:val="009E2794"/>
    <w:rsid w:val="00A06BD7"/>
    <w:rsid w:val="00AB474A"/>
    <w:rsid w:val="00AC2A00"/>
    <w:rsid w:val="00AE23D7"/>
    <w:rsid w:val="00B034B1"/>
    <w:rsid w:val="00B03A07"/>
    <w:rsid w:val="00C13CEE"/>
    <w:rsid w:val="00D3683C"/>
    <w:rsid w:val="00D66078"/>
    <w:rsid w:val="00D7108F"/>
    <w:rsid w:val="00DC22B9"/>
    <w:rsid w:val="00E453CC"/>
    <w:rsid w:val="00EA45EF"/>
    <w:rsid w:val="00EF123B"/>
    <w:rsid w:val="00F0331C"/>
    <w:rsid w:val="00F340CD"/>
    <w:rsid w:val="00F7068B"/>
    <w:rsid w:val="00F85D38"/>
    <w:rsid w:val="00FA7AE3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Александр Филатов</cp:lastModifiedBy>
  <cp:revision>35</cp:revision>
  <dcterms:created xsi:type="dcterms:W3CDTF">2020-02-15T09:22:00Z</dcterms:created>
  <dcterms:modified xsi:type="dcterms:W3CDTF">2022-02-08T17:49:00Z</dcterms:modified>
</cp:coreProperties>
</file>